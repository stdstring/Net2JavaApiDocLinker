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9.1.0.0 -->
  <w:body>
    <w:p w:rsidR="00966363" w:rsidP="00966363">
      <w:pPr>
        <w:pStyle w:val="Heading2"/>
      </w:pPr>
      <w:r>
        <w:t>Loading</w:t>
      </w:r>
      <w:r w:rsidR="007B7CE0">
        <w:t>, Saving and Converting</w:t>
      </w:r>
    </w:p>
    <w:p w:rsidR="001D3B00" w:rsidP="003402E1">
      <w:pPr>
        <w:pStyle w:val="Heading3"/>
      </w:pPr>
      <w:bookmarkStart w:id="0" w:name="_Toc172647662"/>
      <w:r>
        <w:t>About Document Conversions in Aspose.Words</w:t>
      </w:r>
    </w:p>
    <w:p w:rsidR="001D3B00" w:rsidP="006E5F55">
      <w:r>
        <w:t>The ability to easily and reliably convert documents from one format to another is one of the four main feature</w:t>
      </w:r>
      <w:r w:rsidR="006E5F55">
        <w:t xml:space="preserve"> areas</w:t>
      </w:r>
      <w:r>
        <w:t xml:space="preserve"> of Aspose.Words</w:t>
      </w:r>
      <w:r w:rsidR="006E5F55">
        <w:t xml:space="preserve"> (the other three being: document object model, rendering and mail merge).</w:t>
      </w:r>
    </w:p>
    <w:p w:rsidR="00267A51" w:rsidP="00267A51">
      <w:r>
        <w:t>Almost any task that you want to perform with Aspose.Words involves loading or saving a document in some format.</w:t>
      </w:r>
    </w:p>
    <w:p w:rsidR="00267A51" w:rsidP="00267A51">
      <w:r>
        <w:t xml:space="preserve">The </w:t>
      </w:r>
      <w:r>
        <w:rPr>
          <w:rStyle w:val="Hyperlink"/>
        </w:rPr>
        <w:fldChar w:fldCharType="begin"/>
      </w:r>
      <w:r>
        <w:rPr>
          <w:rStyle w:val="Hyperlink"/>
        </w:rPr>
        <w:instrText xml:space="preserve"> HYPERLINK "http://www.aspose.com/documentation/.net-components/aspose.words-for-.net-and-java/aspose.words.loadformat.html" </w:instrText>
      </w:r>
      <w:r>
        <w:rPr>
          <w:rStyle w:val="Hyperlink"/>
        </w:rPr>
        <w:fldChar w:fldCharType="separate"/>
      </w:r>
      <w:r>
        <w:rPr>
          <w:rStyle w:val="Hyperlink"/>
          <w:highlight w:val="none"/>
        </w:rPr>
        <w:t>LoadFormat</w:t>
      </w:r>
      <w:r>
        <w:rPr>
          <w:rStyle w:val="Hyperlink"/>
        </w:rPr>
        <w:fldChar w:fldCharType="end"/>
      </w:r>
      <w:r>
        <w:t xml:space="preserve"> enumeration specifies all </w:t>
      </w:r>
      <w:r w:rsidRPr="006E5F55">
        <w:rPr>
          <w:i/>
          <w:iCs/>
        </w:rPr>
        <w:t>load</w:t>
      </w:r>
      <w:r>
        <w:t xml:space="preserve"> or </w:t>
      </w:r>
      <w:r w:rsidRPr="006E5F55">
        <w:rPr>
          <w:i/>
          <w:iCs/>
        </w:rPr>
        <w:t>import</w:t>
      </w:r>
      <w:r>
        <w:t xml:space="preserve"> formats supported by Aspose.Words. The </w:t>
      </w:r>
      <w:r>
        <w:rPr>
          <w:rStyle w:val="Hyperlink"/>
        </w:rPr>
        <w:fldChar w:fldCharType="begin"/>
      </w:r>
      <w:r>
        <w:rPr>
          <w:rStyle w:val="Hyperlink"/>
        </w:rPr>
        <w:instrText xml:space="preserve"> HYPERLINK "http://www.aspose.com/documentation/.net-components/aspose.words-for-.net-and-java/aspose.words.saveformat.html" </w:instrText>
      </w:r>
      <w:r>
        <w:rPr>
          <w:rStyle w:val="Hyperlink"/>
        </w:rPr>
        <w:fldChar w:fldCharType="separate"/>
      </w:r>
      <w:r>
        <w:rPr>
          <w:rStyle w:val="Hyperlink"/>
          <w:highlight w:val="none"/>
        </w:rPr>
        <w:t>SaveFormat</w:t>
      </w:r>
      <w:r>
        <w:rPr>
          <w:rStyle w:val="Hyperlink"/>
        </w:rPr>
        <w:fldChar w:fldCharType="end"/>
      </w:r>
      <w:r>
        <w:t xml:space="preserve"> enumeration specifies all </w:t>
      </w:r>
      <w:r w:rsidRPr="006E5F55">
        <w:rPr>
          <w:i/>
          <w:iCs/>
        </w:rPr>
        <w:t>save</w:t>
      </w:r>
      <w:r>
        <w:t xml:space="preserve"> or </w:t>
      </w:r>
      <w:r w:rsidRPr="006E5F55">
        <w:rPr>
          <w:i/>
          <w:iCs/>
        </w:rPr>
        <w:t>export</w:t>
      </w:r>
      <w:r>
        <w:t xml:space="preserve"> formats supported by Aspose.Words. Aspose.Words can convert a document from </w:t>
      </w:r>
      <w:r w:rsidRPr="00A33B57">
        <w:rPr>
          <w:i/>
          <w:iCs/>
        </w:rPr>
        <w:t>any</w:t>
      </w:r>
      <w:r>
        <w:t xml:space="preserve"> load format into </w:t>
      </w:r>
      <w:r w:rsidRPr="00A33B57">
        <w:rPr>
          <w:i/>
          <w:iCs/>
        </w:rPr>
        <w:t>any</w:t>
      </w:r>
      <w:r>
        <w:t xml:space="preserve"> save format making the total number of possible conversions very large.</w:t>
      </w:r>
    </w:p>
    <w:p w:rsidR="00E62B12" w:rsidP="001D3B00">
      <w:r>
        <w:t xml:space="preserve">Converting from one document format to another in Aspose.Words is very </w:t>
      </w:r>
      <w:r w:rsidR="00267A51">
        <w:t xml:space="preserve">easy </w:t>
      </w:r>
      <w:r>
        <w:t>and can be accomplished using just two lines of code:</w:t>
      </w:r>
    </w:p>
    <w:p w:rsidR="00E62B12" w:rsidP="00260A85">
      <w:pPr>
        <w:numPr>
          <w:ilvl w:val="0"/>
          <w:numId w:val="58"/>
        </w:numPr>
      </w:pPr>
      <w:r>
        <w:t xml:space="preserve">Load your document into a </w:t>
      </w:r>
      <w:r>
        <w:rPr>
          <w:rStyle w:val="Hyperlink"/>
        </w:rPr>
        <w:fldChar w:fldCharType="begin"/>
      </w:r>
      <w:r>
        <w:rPr>
          <w:rStyle w:val="Hyperlink"/>
        </w:rPr>
        <w:instrText xml:space="preserve"> HYPERLINK "http://www.aspose.com/documentation/.net-components/aspose.words-for-.net-and-java/aspose.words.document.html" </w:instrText>
      </w:r>
      <w:r>
        <w:rPr>
          <w:rStyle w:val="Hyperlink"/>
        </w:rPr>
        <w:fldChar w:fldCharType="separate"/>
      </w:r>
      <w:r>
        <w:rPr>
          <w:rStyle w:val="Hyperlink"/>
          <w:highlight w:val="none"/>
        </w:rPr>
        <w:t>Document</w:t>
      </w:r>
      <w:r>
        <w:rPr>
          <w:rStyle w:val="Hyperlink"/>
        </w:rPr>
        <w:fldChar w:fldCharType="end"/>
      </w:r>
      <w:r>
        <w:t xml:space="preserve"> object using one of its constructors. By default, Aspose.Words will even auto-detect the file format for you.</w:t>
      </w:r>
    </w:p>
    <w:p w:rsidR="00E62B12" w:rsidP="00260A85">
      <w:pPr>
        <w:numPr>
          <w:ilvl w:val="0"/>
          <w:numId w:val="58"/>
        </w:numPr>
      </w:pPr>
      <w:r>
        <w:t xml:space="preserve">Invoke one of the </w:t>
      </w:r>
      <w:r>
        <w:rPr>
          <w:rStyle w:val="Hyperlink"/>
        </w:rPr>
        <w:fldChar w:fldCharType="begin"/>
      </w:r>
      <w:r>
        <w:rPr>
          <w:rStyle w:val="Hyperlink"/>
        </w:rPr>
        <w:instrText xml:space="preserve"> HYPERLINK "http://www.aspose.com/documentation/.net-components/aspose.words-for-.net-and-java/aspose.words.document.save_overload_1.html" </w:instrText>
      </w:r>
      <w:r>
        <w:rPr>
          <w:rStyle w:val="Hyperlink"/>
        </w:rPr>
        <w:fldChar w:fldCharType="separate"/>
      </w:r>
      <w:r>
        <w:rPr>
          <w:rStyle w:val="Hyperlink"/>
          <w:highlight w:val="none"/>
        </w:rPr>
        <w:t>Document.Save</w:t>
      </w:r>
      <w:r>
        <w:rPr>
          <w:rStyle w:val="Hyperlink"/>
        </w:rPr>
        <w:fldChar w:fldCharType="end"/>
      </w:r>
      <w:r>
        <w:t xml:space="preserve"> methods on the </w:t>
      </w:r>
      <w:r w:rsidRPr="00536651">
        <w:rPr>
          <w:rStyle w:val="ApiLink"/>
        </w:rPr>
        <w:t>Document</w:t>
      </w:r>
      <w:r w:rsidRPr="00536651">
        <w:t xml:space="preserve"> </w:t>
      </w:r>
      <w:r>
        <w:t>object and spe</w:t>
      </w:r>
      <w:r w:rsidR="00267A51">
        <w:t>cify the desired output format.</w:t>
      </w:r>
    </w:p>
    <w:p w:rsidR="004555B2" w:rsidRPr="00836218" w:rsidP="003402E1">
      <w:pPr>
        <w:pStyle w:val="Heading3"/>
      </w:pPr>
      <w:r>
        <w:t>Load</w:t>
      </w:r>
      <w:r w:rsidRPr="00836218">
        <w:t xml:space="preserve"> </w:t>
      </w:r>
      <w:r>
        <w:t>or</w:t>
      </w:r>
      <w:r w:rsidRPr="00836218">
        <w:t xml:space="preserve"> Creat</w:t>
      </w:r>
      <w:r>
        <w:t xml:space="preserve">e a </w:t>
      </w:r>
      <w:r w:rsidRPr="00836218">
        <w:t>Document</w:t>
      </w:r>
      <w:bookmarkEnd w:id="0"/>
    </w:p>
    <w:p w:rsidR="004555B2" w:rsidRPr="00836218" w:rsidP="00805BF5">
      <w:r w:rsidRPr="00836218">
        <w:t xml:space="preserve">The </w:t>
      </w:r>
      <w:r>
        <w:rPr>
          <w:rStyle w:val="Hyperlink"/>
        </w:rPr>
        <w:fldChar w:fldCharType="begin"/>
      </w:r>
      <w:r>
        <w:rPr>
          <w:rStyle w:val="Hyperlink"/>
        </w:rPr>
        <w:instrText xml:space="preserve"> HYPERLINK "http://www.aspose.com/documentation/.net-components/aspose.words-for-.net-and-java/aspose.words.document.html" </w:instrText>
      </w:r>
      <w:r>
        <w:rPr>
          <w:rStyle w:val="Hyperlink"/>
        </w:rPr>
        <w:fldChar w:fldCharType="separate"/>
      </w:r>
      <w:r>
        <w:rPr>
          <w:rStyle w:val="Hyperlink"/>
          <w:highlight w:val="none"/>
        </w:rPr>
        <w:t>Document</w:t>
      </w:r>
      <w:r>
        <w:rPr>
          <w:rStyle w:val="Hyperlink"/>
        </w:rPr>
        <w:fldChar w:fldCharType="end"/>
      </w:r>
      <w:r w:rsidRPr="00836218">
        <w:t xml:space="preserve"> class represents a document</w:t>
      </w:r>
      <w:r>
        <w:t xml:space="preserve"> loaded into memory</w:t>
      </w:r>
      <w:r w:rsidRPr="00836218">
        <w:t xml:space="preserve">. </w:t>
      </w:r>
      <w:r w:rsidRPr="00536651">
        <w:rPr>
          <w:rStyle w:val="ApiLink"/>
        </w:rPr>
        <w:t>Document</w:t>
      </w:r>
      <w:r w:rsidRPr="00836218">
        <w:t xml:space="preserve"> has several overloaded constructors allowing </w:t>
      </w:r>
      <w:r>
        <w:t xml:space="preserve">you </w:t>
      </w:r>
      <w:r w:rsidRPr="00836218">
        <w:t xml:space="preserve">to create a blank document or </w:t>
      </w:r>
      <w:r>
        <w:t>to</w:t>
      </w:r>
      <w:r w:rsidRPr="00836218">
        <w:t xml:space="preserve"> load it from a file or stream.</w:t>
      </w:r>
    </w:p>
    <w:p w:rsidR="004555B2" w:rsidRPr="00836218" w:rsidP="004555B2">
      <w:pPr>
        <w:pStyle w:val="Heading5"/>
      </w:pPr>
      <w:r w:rsidRPr="00836218">
        <w:t xml:space="preserve">Creating </w:t>
      </w:r>
      <w:r>
        <w:t xml:space="preserve">a </w:t>
      </w:r>
      <w:r w:rsidRPr="00836218">
        <w:t>New Document</w:t>
      </w:r>
    </w:p>
    <w:p w:rsidR="004555B2" w:rsidRPr="00836218" w:rsidP="004555B2">
      <w:r w:rsidRPr="00836218">
        <w:t xml:space="preserve">Call the </w:t>
      </w:r>
      <w:r>
        <w:rPr>
          <w:rStyle w:val="Hyperlink"/>
        </w:rPr>
        <w:fldChar w:fldCharType="begin"/>
      </w:r>
      <w:r>
        <w:rPr>
          <w:rStyle w:val="Hyperlink"/>
        </w:rPr>
        <w:instrText xml:space="preserve"> HYPERLINK "http://www.aspose.com/documentation/.net-components/aspose.words-for-.net-and-java/aspose.words.documentconstructor1.html" </w:instrText>
      </w:r>
      <w:r>
        <w:rPr>
          <w:rStyle w:val="Hyperlink"/>
        </w:rPr>
        <w:fldChar w:fldCharType="separate"/>
      </w:r>
      <w:r>
        <w:rPr>
          <w:rStyle w:val="Hyperlink"/>
          <w:highlight w:val="none"/>
        </w:rPr>
        <w:t>Document</w:t>
      </w:r>
      <w:r>
        <w:rPr>
          <w:rStyle w:val="Hyperlink"/>
        </w:rPr>
        <w:fldChar w:fldCharType="end"/>
      </w:r>
      <w:r w:rsidRPr="00836218">
        <w:t xml:space="preserve"> constructor without parameters to create a new blank document:</w:t>
      </w:r>
    </w:p>
    <w:p w:rsidR="004555B2" w:rsidRPr="00836218" w:rsidP="004555B2">
      <w:pPr>
        <w:pStyle w:val="Example"/>
      </w:pPr>
      <w:r>
        <w:t>{$ExId:DocumentCtor}</w:t>
      </w:r>
    </w:p>
    <w:p w:rsidR="004555B2" w:rsidRPr="00836218" w:rsidP="004555B2">
      <w:r w:rsidRPr="00836218">
        <w:t xml:space="preserve">The document paper size is </w:t>
      </w:r>
      <w:r w:rsidRPr="00836218">
        <w:rPr>
          <w:rStyle w:val="Emphasis"/>
        </w:rPr>
        <w:t>Letter</w:t>
      </w:r>
      <w:r w:rsidRPr="00836218">
        <w:t xml:space="preserve"> by default.</w:t>
      </w:r>
    </w:p>
    <w:p w:rsidR="004555B2" w:rsidP="004555B2">
      <w:r>
        <w:t>If you want to generate a document programmatically, t</w:t>
      </w:r>
      <w:r w:rsidRPr="00836218">
        <w:t xml:space="preserve">he most reasonable step after creation is </w:t>
      </w:r>
      <w:r>
        <w:t>to use</w:t>
      </w:r>
      <w:r w:rsidRPr="00836218">
        <w:t xml:space="preserve"> </w:t>
      </w:r>
      <w:r>
        <w:rPr>
          <w:rStyle w:val="Hyperlink"/>
        </w:rPr>
        <w:fldChar w:fldCharType="begin"/>
      </w:r>
      <w:r>
        <w:rPr>
          <w:rStyle w:val="Hyperlink"/>
        </w:rPr>
        <w:instrText xml:space="preserve"> HYPERLINK "http://www.aspose.com/documentation/.net-components/aspose.words-for-.net-and-java/aspose.words.documentbuilder.html" </w:instrText>
      </w:r>
      <w:r>
        <w:rPr>
          <w:rStyle w:val="Hyperlink"/>
        </w:rPr>
        <w:fldChar w:fldCharType="separate"/>
      </w:r>
      <w:r>
        <w:rPr>
          <w:rStyle w:val="Hyperlink"/>
          <w:highlight w:val="none"/>
        </w:rPr>
        <w:t>DocumentBuilder</w:t>
      </w:r>
      <w:r>
        <w:rPr>
          <w:rStyle w:val="Hyperlink"/>
        </w:rPr>
        <w:fldChar w:fldCharType="end"/>
      </w:r>
      <w:r w:rsidRPr="00836218">
        <w:t xml:space="preserve"> to add document contents.</w:t>
      </w:r>
    </w:p>
    <w:p w:rsidR="004555B2" w:rsidRPr="00836218" w:rsidP="004555B2">
      <w:pPr>
        <w:pStyle w:val="Example"/>
      </w:pPr>
      <w:r>
        <w:t>{$ExId:DocumentBuilderAndSave}</w:t>
      </w:r>
    </w:p>
    <w:p w:rsidR="004555B2" w:rsidRPr="00836218" w:rsidP="004555B2">
      <w:pPr>
        <w:pStyle w:val="Heading5"/>
      </w:pPr>
      <w:r w:rsidRPr="00836218">
        <w:t xml:space="preserve">Opening </w:t>
      </w:r>
      <w:r>
        <w:t>from</w:t>
      </w:r>
      <w:r w:rsidRPr="00836218">
        <w:t xml:space="preserve"> </w:t>
      </w:r>
      <w:r>
        <w:t xml:space="preserve">a </w:t>
      </w:r>
      <w:r w:rsidRPr="00836218">
        <w:t>File</w:t>
      </w:r>
    </w:p>
    <w:p w:rsidR="004555B2" w:rsidP="004555B2">
      <w:r w:rsidRPr="00836218">
        <w:t xml:space="preserve">Pass a file name as a string to the </w:t>
      </w:r>
      <w:r>
        <w:rPr>
          <w:rStyle w:val="Hyperlink"/>
        </w:rPr>
        <w:fldChar w:fldCharType="begin"/>
      </w:r>
      <w:r>
        <w:rPr>
          <w:rStyle w:val="Hyperlink"/>
        </w:rPr>
        <w:instrText xml:space="preserve"> HYPERLINK "http://www.aspose.com/documentation/.net-components/aspose.words-for-.net-and-java/aspose.words.documentconstructor2.html" </w:instrText>
      </w:r>
      <w:r>
        <w:rPr>
          <w:rStyle w:val="Hyperlink"/>
        </w:rPr>
        <w:fldChar w:fldCharType="separate"/>
      </w:r>
      <w:r>
        <w:rPr>
          <w:rStyle w:val="Hyperlink"/>
          <w:highlight w:val="none"/>
        </w:rPr>
        <w:t>Document</w:t>
      </w:r>
      <w:r>
        <w:rPr>
          <w:rStyle w:val="Hyperlink"/>
        </w:rPr>
        <w:fldChar w:fldCharType="end"/>
      </w:r>
      <w:r w:rsidRPr="00836218">
        <w:t xml:space="preserve"> constructor to open an existing document from a file:</w:t>
      </w:r>
    </w:p>
    <w:p w:rsidR="004555B2" w:rsidRPr="00836218" w:rsidP="004555B2">
      <w:pPr>
        <w:pStyle w:val="Example"/>
      </w:pPr>
      <w:r>
        <w:t>{$ExId:OpenFromFile}</w:t>
      </w:r>
    </w:p>
    <w:p w:rsidR="004555B2" w:rsidRPr="00836218" w:rsidP="004555B2">
      <w:pPr>
        <w:pStyle w:val="Heading5"/>
      </w:pPr>
      <w:r w:rsidRPr="00836218">
        <w:t xml:space="preserve">Opening </w:t>
      </w:r>
      <w:r>
        <w:t>from</w:t>
      </w:r>
      <w:r w:rsidRPr="00836218">
        <w:t xml:space="preserve"> </w:t>
      </w:r>
      <w:r>
        <w:t xml:space="preserve">a </w:t>
      </w:r>
      <w:r w:rsidRPr="00836218">
        <w:t>Stream</w:t>
      </w:r>
    </w:p>
    <w:p w:rsidR="004555B2" w:rsidP="004555B2">
      <w:r w:rsidRPr="00836218">
        <w:t xml:space="preserve">Simply pass a stream object that contains a document to the </w:t>
      </w:r>
      <w:r>
        <w:rPr>
          <w:rStyle w:val="Hyperlink"/>
        </w:rPr>
        <w:fldChar w:fldCharType="begin"/>
      </w:r>
      <w:r>
        <w:rPr>
          <w:rStyle w:val="Hyperlink"/>
        </w:rPr>
        <w:instrText xml:space="preserve"> HYPERLINK "http://www.aspose.com/documentation/.net-components/aspose.words-for-.net-and-java/aspose.words.documentconstructor4.html" </w:instrText>
      </w:r>
      <w:r>
        <w:rPr>
          <w:rStyle w:val="Hyperlink"/>
        </w:rPr>
        <w:fldChar w:fldCharType="separate"/>
      </w:r>
      <w:r>
        <w:rPr>
          <w:rStyle w:val="Hyperlink"/>
          <w:highlight w:val="none"/>
        </w:rPr>
        <w:t>Document</w:t>
      </w:r>
      <w:r>
        <w:rPr>
          <w:rStyle w:val="Hyperlink"/>
        </w:rPr>
        <w:fldChar w:fldCharType="end"/>
      </w:r>
      <w:r w:rsidRPr="00836218">
        <w:t xml:space="preserve"> constructor:</w:t>
      </w:r>
    </w:p>
    <w:p w:rsidR="004555B2" w:rsidRPr="00836218" w:rsidP="004555B2">
      <w:pPr>
        <w:pStyle w:val="Example"/>
      </w:pPr>
      <w:r>
        <w:t>{$ExId:OpenFromStream}</w:t>
      </w:r>
    </w:p>
    <w:p w:rsidR="004555B2" w:rsidRPr="00836218" w:rsidP="004555B2">
      <w:pPr>
        <w:pStyle w:val="Heading5"/>
      </w:pPr>
      <w:r w:rsidRPr="00836218">
        <w:t>Opening Encrypted Documents</w:t>
      </w:r>
    </w:p>
    <w:p w:rsidR="004555B2" w:rsidP="004555B2">
      <w:r w:rsidRPr="00836218">
        <w:t>You can open Word documents encrypted with a password. To do that, use a special constructor overload</w:t>
      </w:r>
      <w:r>
        <w:t>,</w:t>
      </w:r>
      <w:r w:rsidRPr="00836218">
        <w:t xml:space="preserve"> which accepts the password string.</w:t>
      </w:r>
    </w:p>
    <w:p w:rsidR="004555B2" w:rsidRPr="00836218" w:rsidP="004555B2">
      <w:pPr>
        <w:pStyle w:val="Example"/>
      </w:pPr>
      <w:r>
        <w:t>{$ExId:OpenEncrypted}</w:t>
      </w:r>
    </w:p>
    <w:p w:rsidR="00B2151A" w:rsidRPr="00836218" w:rsidP="00B2151A">
      <w:pPr>
        <w:pStyle w:val="Heading3"/>
      </w:pPr>
      <w:bookmarkStart w:id="1" w:name="_Toc172647672"/>
      <w:r w:rsidRPr="00836218">
        <w:t>Sav</w:t>
      </w:r>
      <w:r>
        <w:t xml:space="preserve">e a </w:t>
      </w:r>
      <w:r w:rsidRPr="00836218">
        <w:t>Document</w:t>
      </w:r>
      <w:bookmarkEnd w:id="1"/>
    </w:p>
    <w:p w:rsidR="00B2151A" w:rsidRPr="00836218" w:rsidP="00B46CF0">
      <w:r>
        <w:t>Use t</w:t>
      </w:r>
      <w:r w:rsidRPr="00836218">
        <w:t xml:space="preserve">he </w:t>
      </w:r>
      <w:r>
        <w:rPr>
          <w:rStyle w:val="Hyperlink"/>
        </w:rPr>
        <w:fldChar w:fldCharType="begin"/>
      </w:r>
      <w:r>
        <w:rPr>
          <w:rStyle w:val="Hyperlink"/>
        </w:rPr>
        <w:instrText xml:space="preserve"> HYPERLINK "http://www.aspose.com/documentation/.net-components/aspose.words-for-.net-and-java/aspose.words.document.save_overload_1.html" </w:instrText>
      </w:r>
      <w:r>
        <w:rPr>
          <w:rStyle w:val="Hyperlink"/>
        </w:rPr>
        <w:fldChar w:fldCharType="separate"/>
      </w:r>
      <w:r>
        <w:rPr>
          <w:rStyle w:val="Hyperlink"/>
          <w:highlight w:val="none"/>
        </w:rPr>
        <w:t>Document.Save</w:t>
      </w:r>
      <w:r>
        <w:rPr>
          <w:rStyle w:val="Hyperlink"/>
        </w:rPr>
        <w:fldChar w:fldCharType="end"/>
      </w:r>
      <w:r w:rsidRPr="00836218">
        <w:t xml:space="preserve"> method for saving </w:t>
      </w:r>
      <w:r>
        <w:t>a</w:t>
      </w:r>
      <w:r w:rsidRPr="00836218">
        <w:t xml:space="preserve"> document. </w:t>
      </w:r>
      <w:r>
        <w:rPr>
          <w:highlight w:val="green"/>
        </w:rPr>
        <w:t>There are</w:t>
      </w:r>
      <w:r w:rsidRPr="00FF63B4">
        <w:rPr>
          <w:highlight w:val="green"/>
        </w:rPr>
        <w:t xml:space="preserve"> overloads </w:t>
      </w:r>
      <w:r>
        <w:rPr>
          <w:highlight w:val="green"/>
        </w:rPr>
        <w:t xml:space="preserve">that </w:t>
      </w:r>
      <w:r w:rsidRPr="00FF63B4">
        <w:rPr>
          <w:highlight w:val="green"/>
        </w:rPr>
        <w:t xml:space="preserve">allow saving </w:t>
      </w:r>
      <w:r>
        <w:rPr>
          <w:highlight w:val="green"/>
        </w:rPr>
        <w:t>a</w:t>
      </w:r>
      <w:r w:rsidRPr="00FF63B4">
        <w:rPr>
          <w:highlight w:val="green"/>
        </w:rPr>
        <w:t xml:space="preserve"> document to a file, stream or ASP .NET </w:t>
      </w:r>
      <w:r w:rsidRPr="00FF63B4">
        <w:rPr>
          <w:b/>
          <w:bCs/>
          <w:highlight w:val="green"/>
        </w:rPr>
        <w:t>HttpResponse</w:t>
      </w:r>
      <w:r w:rsidRPr="00FF63B4">
        <w:rPr>
          <w:highlight w:val="green"/>
        </w:rPr>
        <w:t xml:space="preserve"> object </w:t>
      </w:r>
      <w:r w:rsidR="004D3B15">
        <w:rPr>
          <w:highlight w:val="green"/>
        </w:rPr>
        <w:t>for sending to a client browser.</w:t>
      </w:r>
      <w:r>
        <w:rPr>
          <w:highlight w:val="red"/>
        </w:rPr>
        <w:t>There are</w:t>
      </w:r>
      <w:r w:rsidRPr="00FF63B4" w:rsidR="00FF63B4">
        <w:rPr>
          <w:highlight w:val="red"/>
        </w:rPr>
        <w:t xml:space="preserve"> overloads </w:t>
      </w:r>
      <w:r>
        <w:rPr>
          <w:highlight w:val="red"/>
        </w:rPr>
        <w:t xml:space="preserve">that </w:t>
      </w:r>
      <w:r w:rsidRPr="00FF63B4" w:rsidR="00FF63B4">
        <w:rPr>
          <w:highlight w:val="red"/>
        </w:rPr>
        <w:t xml:space="preserve">allow saving </w:t>
      </w:r>
      <w:r>
        <w:rPr>
          <w:highlight w:val="red"/>
        </w:rPr>
        <w:t>a</w:t>
      </w:r>
      <w:r w:rsidRPr="00FF63B4" w:rsidR="00FF63B4">
        <w:rPr>
          <w:highlight w:val="red"/>
        </w:rPr>
        <w:t xml:space="preserve"> document to a file</w:t>
      </w:r>
      <w:r w:rsidR="00FF63B4">
        <w:rPr>
          <w:highlight w:val="red"/>
        </w:rPr>
        <w:t xml:space="preserve"> or</w:t>
      </w:r>
      <w:r w:rsidRPr="00FF63B4" w:rsidR="00FF63B4">
        <w:rPr>
          <w:highlight w:val="red"/>
        </w:rPr>
        <w:t xml:space="preserve"> stream</w:t>
      </w:r>
      <w:r w:rsidRPr="004D3B15" w:rsidR="00FF63B4">
        <w:rPr>
          <w:highlight w:val="red"/>
        </w:rPr>
        <w:t>.</w:t>
      </w:r>
      <w:r w:rsidRPr="00836218" w:rsidR="00FF63B4">
        <w:t xml:space="preserve"> </w:t>
      </w:r>
      <w:r w:rsidRPr="00836218">
        <w:t xml:space="preserve">The document can be saved in </w:t>
      </w:r>
      <w:r w:rsidR="008A60A7">
        <w:t xml:space="preserve">any save format supported by Aspose.Words. For the list of all supported save formats see the </w:t>
      </w:r>
      <w:r>
        <w:rPr>
          <w:rStyle w:val="Hyperlink"/>
        </w:rPr>
        <w:fldChar w:fldCharType="begin"/>
      </w:r>
      <w:r>
        <w:rPr>
          <w:rStyle w:val="Hyperlink"/>
        </w:rPr>
        <w:instrText xml:space="preserve"> HYPERLINK "http://www.aspose.com/documentation/.net-components/aspose.words-for-.net-and-java/aspose.words.saveformat.html" </w:instrText>
      </w:r>
      <w:r>
        <w:rPr>
          <w:rStyle w:val="Hyperlink"/>
        </w:rPr>
        <w:fldChar w:fldCharType="separate"/>
      </w:r>
      <w:r>
        <w:rPr>
          <w:rStyle w:val="Hyperlink"/>
          <w:highlight w:val="none"/>
        </w:rPr>
        <w:t>SaveFormat</w:t>
      </w:r>
      <w:r>
        <w:rPr>
          <w:rStyle w:val="Hyperlink"/>
        </w:rPr>
        <w:fldChar w:fldCharType="end"/>
      </w:r>
      <w:r w:rsidR="008A60A7">
        <w:t xml:space="preserve"> enumeration</w:t>
      </w:r>
      <w:r w:rsidRPr="00836218">
        <w:t>.</w:t>
      </w:r>
    </w:p>
    <w:p w:rsidR="00B2151A" w:rsidRPr="00836218" w:rsidP="00B2151A">
      <w:pPr>
        <w:pStyle w:val="Heading5"/>
      </w:pPr>
      <w:r w:rsidRPr="00836218">
        <w:t xml:space="preserve">Saving to </w:t>
      </w:r>
      <w:r>
        <w:t xml:space="preserve">a </w:t>
      </w:r>
      <w:r w:rsidRPr="00836218">
        <w:t>File</w:t>
      </w:r>
    </w:p>
    <w:p w:rsidR="00B2151A" w:rsidP="00042D70">
      <w:r w:rsidRPr="00836218">
        <w:t xml:space="preserve">Simply use the </w:t>
      </w:r>
      <w:r w:rsidRPr="00536651" w:rsidR="00536651">
        <w:rPr>
          <w:rStyle w:val="ApiLink"/>
        </w:rPr>
        <w:t>Document.Save</w:t>
      </w:r>
      <w:r w:rsidRPr="00836218">
        <w:t xml:space="preserve"> method </w:t>
      </w:r>
      <w:r w:rsidR="008A60A7">
        <w:t>with</w:t>
      </w:r>
      <w:r w:rsidRPr="00836218">
        <w:t xml:space="preserve"> </w:t>
      </w:r>
      <w:r>
        <w:t xml:space="preserve">a </w:t>
      </w:r>
      <w:r w:rsidRPr="00836218">
        <w:t>file name</w:t>
      </w:r>
      <w:r>
        <w:t>.</w:t>
      </w:r>
      <w:r w:rsidR="008A60A7">
        <w:t xml:space="preserve"> Aspose.Words will </w:t>
      </w:r>
      <w:r w:rsidR="00042D70">
        <w:t>infer</w:t>
      </w:r>
      <w:r w:rsidR="008A60A7">
        <w:t xml:space="preserve"> the sa</w:t>
      </w:r>
      <w:r w:rsidR="00042D70">
        <w:t>v</w:t>
      </w:r>
      <w:r w:rsidR="008A60A7">
        <w:t>e format from the file extension</w:t>
      </w:r>
      <w:r w:rsidR="001B2DF5">
        <w:t xml:space="preserve"> that you specify</w:t>
      </w:r>
      <w:r w:rsidR="008A60A7">
        <w:t>.</w:t>
      </w:r>
    </w:p>
    <w:p w:rsidR="00B2151A" w:rsidP="00B2151A">
      <w:pPr>
        <w:pStyle w:val="Example"/>
      </w:pPr>
      <w:r>
        <w:t>{$ExId:SaveToFile}</w:t>
      </w:r>
    </w:p>
    <w:p w:rsidR="00B2151A" w:rsidRPr="00836218" w:rsidP="00B2151A">
      <w:pPr>
        <w:pStyle w:val="Heading5"/>
      </w:pPr>
      <w:r w:rsidRPr="00836218">
        <w:t xml:space="preserve">Saving to </w:t>
      </w:r>
      <w:r>
        <w:t xml:space="preserve">a </w:t>
      </w:r>
      <w:r w:rsidRPr="00836218">
        <w:t>Stream</w:t>
      </w:r>
    </w:p>
    <w:p w:rsidR="00B2151A" w:rsidP="009621A6">
      <w:r w:rsidRPr="00836218">
        <w:t xml:space="preserve">You pass a stream object to the </w:t>
      </w:r>
      <w:r>
        <w:rPr>
          <w:rStyle w:val="Hyperlink"/>
        </w:rPr>
        <w:fldChar w:fldCharType="begin"/>
      </w:r>
      <w:r>
        <w:rPr>
          <w:rStyle w:val="Hyperlink"/>
        </w:rPr>
        <w:instrText xml:space="preserve"> HYPERLINK "http://www.aspose.com/documentation/.net-components/aspose.words-for-.net-and-java/aspose.words.document.save_overload_4.html" </w:instrText>
      </w:r>
      <w:r>
        <w:rPr>
          <w:rStyle w:val="Hyperlink"/>
        </w:rPr>
        <w:fldChar w:fldCharType="separate"/>
      </w:r>
      <w:r>
        <w:rPr>
          <w:rStyle w:val="Hyperlink"/>
          <w:highlight w:val="none"/>
        </w:rPr>
        <w:t>Document.Save</w:t>
      </w:r>
      <w:r>
        <w:rPr>
          <w:rStyle w:val="Hyperlink"/>
        </w:rPr>
        <w:fldChar w:fldCharType="end"/>
      </w:r>
      <w:r w:rsidRPr="00836218">
        <w:t xml:space="preserve"> meth</w:t>
      </w:r>
      <w:r>
        <w:t xml:space="preserve">od. </w:t>
      </w:r>
      <w:r w:rsidR="009621A6">
        <w:t xml:space="preserve">When you save to a stream, you must </w:t>
      </w:r>
      <w:r>
        <w:t xml:space="preserve">specify </w:t>
      </w:r>
      <w:r w:rsidR="009621A6">
        <w:t>the</w:t>
      </w:r>
      <w:r>
        <w:t xml:space="preserve"> save format</w:t>
      </w:r>
      <w:r w:rsidR="003E20A2">
        <w:t xml:space="preserve"> explicitly</w:t>
      </w:r>
      <w:r>
        <w:t>.</w:t>
      </w:r>
    </w:p>
    <w:p w:rsidR="00B2151A" w:rsidRPr="00836218" w:rsidP="00B2151A">
      <w:pPr>
        <w:pStyle w:val="Example"/>
      </w:pPr>
      <w:r>
        <w:t>{$ExId:SaveToStream}</w:t>
      </w:r>
    </w:p>
    <w:p w:rsidR="00B2151A" w:rsidRPr="00C004B9" w:rsidP="00B2151A">
      <w:pPr>
        <w:pStyle w:val="Heading5"/>
        <w:rPr>
          <w:highlight w:val="green"/>
        </w:rPr>
      </w:pPr>
      <w:r w:rsidRPr="00C004B9">
        <w:rPr>
          <w:highlight w:val="green"/>
        </w:rPr>
        <w:t>Sending to a Client Browser</w:t>
      </w:r>
    </w:p>
    <w:p w:rsidR="00B2151A" w:rsidRPr="00C004B9" w:rsidP="002631E5">
      <w:pPr>
        <w:rPr>
          <w:highlight w:val="green"/>
        </w:rPr>
      </w:pPr>
      <w:r w:rsidRPr="00C004B9">
        <w:rPr>
          <w:highlight w:val="green"/>
        </w:rPr>
        <w:t xml:space="preserve">In order to send </w:t>
      </w:r>
      <w:r w:rsidR="002631E5">
        <w:rPr>
          <w:highlight w:val="green"/>
        </w:rPr>
        <w:t>a</w:t>
      </w:r>
      <w:r w:rsidRPr="00C004B9">
        <w:rPr>
          <w:highlight w:val="green"/>
        </w:rPr>
        <w:t xml:space="preserve"> document to a client browser, use a special overload that accepts four parameters: file name, save format, save type, and an ASP .NET </w:t>
      </w:r>
      <w:r w:rsidRPr="00C004B9">
        <w:rPr>
          <w:rStyle w:val="Strong"/>
          <w:highlight w:val="green"/>
        </w:rPr>
        <w:t>HttpResponse</w:t>
      </w:r>
      <w:r w:rsidRPr="00C004B9">
        <w:rPr>
          <w:highlight w:val="green"/>
        </w:rPr>
        <w:t xml:space="preserve"> object. Save type is represented by </w:t>
      </w:r>
      <w:r w:rsidRPr="00491A63">
        <w:rPr>
          <w:highlight w:val="green"/>
        </w:rPr>
        <w:t xml:space="preserve">the </w:t>
      </w:r>
      <w:r w:rsidRPr="00491A63" w:rsidR="001F3C03">
        <w:rPr>
          <w:b/>
          <w:highlight w:val="green"/>
        </w:rPr>
        <w:t>Aspose.Words.</w:t>
      </w:r>
      <w:r w:rsidRPr="00491A63">
        <w:rPr>
          <w:b/>
          <w:highlight w:val="green"/>
        </w:rPr>
        <w:t>SaveType</w:t>
      </w:r>
      <w:r w:rsidRPr="00491A63">
        <w:rPr>
          <w:highlight w:val="green"/>
        </w:rPr>
        <w:t xml:space="preserve"> enumeration</w:t>
      </w:r>
      <w:r w:rsidRPr="00C004B9">
        <w:rPr>
          <w:highlight w:val="green"/>
        </w:rPr>
        <w:t xml:space="preserve"> that determines whether the document being sent to the browser will provide an option to open itself directly in the browser or in an application associated with .doc extension.</w:t>
      </w:r>
    </w:p>
    <w:p w:rsidR="00B2151A" w:rsidRPr="00836218" w:rsidP="00B2151A">
      <w:pPr>
        <w:pStyle w:val="Example"/>
      </w:pPr>
      <w:r>
        <w:rPr>
          <w:highlight w:val="green"/>
        </w:rPr>
        <w:t>{$ExId</w:t>
      </w:r>
      <w:r w:rsidRPr="00C004B9">
        <w:rPr>
          <w:highlight w:val="green"/>
        </w:rPr>
        <w:t>:SaveToBrowser}</w:t>
      </w:r>
    </w:p>
    <w:p w:rsidR="00BB4D9E" w:rsidRPr="00836218" w:rsidP="00BB4D9E">
      <w:pPr>
        <w:pStyle w:val="Heading5"/>
      </w:pPr>
      <w:r>
        <w:t xml:space="preserve">Specifying </w:t>
      </w:r>
      <w:r w:rsidRPr="00836218">
        <w:t>Save Options</w:t>
      </w:r>
    </w:p>
    <w:p w:rsidR="00BB4D9E" w:rsidP="00BB4D9E">
      <w:r>
        <w:rPr>
          <w:rStyle w:val="Hyperlink"/>
        </w:rPr>
        <w:fldChar w:fldCharType="begin"/>
      </w:r>
      <w:r>
        <w:rPr>
          <w:rStyle w:val="Hyperlink"/>
        </w:rPr>
        <w:instrText xml:space="preserve"> HYPERLINK "http://www.aspose.com/documentation/.net-components/aspose.words-for-.net-and-java/aspose.words.document.html" </w:instrText>
      </w:r>
      <w:r>
        <w:rPr>
          <w:rStyle w:val="Hyperlink"/>
        </w:rPr>
        <w:fldChar w:fldCharType="separate"/>
      </w:r>
      <w:r>
        <w:rPr>
          <w:rStyle w:val="Hyperlink"/>
          <w:highlight w:val="none"/>
        </w:rPr>
        <w:t>Document</w:t>
      </w:r>
      <w:r>
        <w:rPr>
          <w:rStyle w:val="Hyperlink"/>
        </w:rPr>
        <w:fldChar w:fldCharType="end"/>
      </w:r>
      <w:r w:rsidRPr="00836218">
        <w:t xml:space="preserve"> </w:t>
      </w:r>
      <w:r>
        <w:t xml:space="preserve">has a </w:t>
      </w:r>
      <w:r w:rsidRPr="00DE48B6" w:rsidR="00536651">
        <w:rPr>
          <w:b/>
        </w:rPr>
        <w:t>Document.</w:t>
      </w:r>
      <w:r w:rsidRPr="00DE48B6">
        <w:rPr>
          <w:b/>
        </w:rPr>
        <w:t>SaveOptions</w:t>
      </w:r>
      <w:r>
        <w:t xml:space="preserve"> property that </w:t>
      </w:r>
      <w:r w:rsidRPr="00836218">
        <w:t xml:space="preserve">allows specifying some options that control how </w:t>
      </w:r>
      <w:r>
        <w:t xml:space="preserve">the document </w:t>
      </w:r>
      <w:r w:rsidRPr="00836218">
        <w:t>is saved.</w:t>
      </w:r>
    </w:p>
    <w:p w:rsidR="00BB4D9E" w:rsidRPr="00836218" w:rsidP="00BB4D9E">
      <w:pPr>
        <w:pStyle w:val="Example"/>
      </w:pPr>
      <w:r>
        <w:t>{$ExId:SaveWithOptions}</w:t>
      </w:r>
    </w:p>
    <w:p w:rsidR="00B2151A" w:rsidRPr="00183849" w:rsidP="00BB4D9E">
      <w:pPr>
        <w:pStyle w:val="Heading3"/>
      </w:pPr>
      <w:r w:rsidRPr="00183849">
        <w:t xml:space="preserve">How-to: </w:t>
      </w:r>
      <w:r w:rsidRPr="00183849">
        <w:t>Convert</w:t>
      </w:r>
      <w:r w:rsidRPr="00183849" w:rsidR="00BB4D9E">
        <w:t xml:space="preserve"> a Document</w:t>
      </w:r>
      <w:r w:rsidRPr="00183849">
        <w:t xml:space="preserve"> to PDF</w:t>
      </w:r>
    </w:p>
    <w:p w:rsidR="00B2151A" w:rsidRPr="00183849" w:rsidP="00B2151A">
      <w:r w:rsidRPr="00183849">
        <w:t xml:space="preserve">The simplest way to convert a document to PDF is to just invoke the </w:t>
      </w:r>
      <w:r w:rsidRPr="00183849">
        <w:rPr>
          <w:b/>
          <w:bCs/>
        </w:rPr>
        <w:t>Save</w:t>
      </w:r>
      <w:r w:rsidRPr="00183849">
        <w:t xml:space="preserve"> method and specify a file </w:t>
      </w:r>
      <w:r w:rsidRPr="00183849" w:rsidR="00F11505">
        <w:t>name with the “.PDF” extension.</w:t>
      </w:r>
    </w:p>
    <w:p w:rsidR="00B2151A" w:rsidRPr="00183849" w:rsidP="00B2151A">
      <w:r w:rsidRPr="00183849">
        <w:rPr>
          <w:highlight w:val="green"/>
        </w:rPr>
        <w:t>This is the recommended method for converting to PDF because it uses the new rendering engine built into Aspose.Words and does not use Aspose.Pdf.</w:t>
      </w:r>
    </w:p>
    <w:p w:rsidR="00B2151A" w:rsidRPr="00836218" w:rsidP="00B2151A">
      <w:pPr>
        <w:pStyle w:val="Example"/>
      </w:pPr>
      <w:r w:rsidRPr="00183849">
        <w:t>{$ExId</w:t>
      </w:r>
      <w:r w:rsidRPr="00183849">
        <w:t>:Doc2PdfSave}</w:t>
      </w:r>
    </w:p>
    <w:p w:rsidR="00B2151A" w:rsidRPr="00C004B9" w:rsidP="00B2151A">
      <w:pPr>
        <w:pStyle w:val="Heading3"/>
        <w:rPr>
          <w:highlight w:val="green"/>
        </w:rPr>
      </w:pPr>
      <w:r w:rsidRPr="00C004B9">
        <w:rPr>
          <w:highlight w:val="green"/>
        </w:rPr>
        <w:t xml:space="preserve">How-to: </w:t>
      </w:r>
      <w:r w:rsidRPr="00C004B9">
        <w:rPr>
          <w:highlight w:val="green"/>
        </w:rPr>
        <w:t>Convert a Document to MHTML and Email</w:t>
      </w:r>
    </w:p>
    <w:p w:rsidR="00E21855" w:rsidRPr="00C004B9" w:rsidP="00E21855">
      <w:pPr>
        <w:rPr>
          <w:highlight w:val="green"/>
        </w:rPr>
      </w:pPr>
      <w:r w:rsidRPr="00C004B9">
        <w:rPr>
          <w:highlight w:val="green"/>
        </w:rPr>
        <w:t xml:space="preserve">You can download the complete source code of the </w:t>
      </w:r>
      <w:r w:rsidRPr="00C004B9">
        <w:rPr>
          <w:b/>
          <w:highlight w:val="green"/>
        </w:rPr>
        <w:t>SaveMhtmlAndEmail</w:t>
      </w:r>
      <w:r w:rsidRPr="00C004B9">
        <w:rPr>
          <w:highlight w:val="green"/>
        </w:rPr>
        <w:t xml:space="preserve"> sample </w:t>
      </w:r>
      <w:r>
        <w:fldChar w:fldCharType="begin"/>
      </w:r>
      <w:r>
        <w:instrText xml:space="preserve"> HYPERLINK "http://www.aspose.com/community/files/51/file-format-components/aspose.words-for-.net-and-java/category1177.aspx" </w:instrText>
      </w:r>
      <w:r>
        <w:fldChar w:fldCharType="separate"/>
      </w:r>
      <w:r w:rsidRPr="00C004B9">
        <w:rPr>
          <w:rStyle w:val="Hyperlink"/>
          <w:highlight w:val="green"/>
          <w:lang w:val="en-NZ"/>
        </w:rPr>
        <w:t>here</w:t>
      </w:r>
      <w:r>
        <w:fldChar w:fldCharType="end"/>
      </w:r>
      <w:r w:rsidRPr="00C004B9">
        <w:rPr>
          <w:highlight w:val="green"/>
        </w:rPr>
        <w:t>.</w:t>
      </w:r>
    </w:p>
    <w:p w:rsidR="00B2151A" w:rsidRPr="00C004B9" w:rsidP="00632E95">
      <w:pPr>
        <w:rPr>
          <w:highlight w:val="green"/>
        </w:rPr>
      </w:pPr>
      <w:r w:rsidRPr="00C004B9">
        <w:rPr>
          <w:highlight w:val="green"/>
        </w:rPr>
        <w:t xml:space="preserve">Aspose.Words for .NET </w:t>
      </w:r>
      <w:r w:rsidR="00632E95">
        <w:rPr>
          <w:highlight w:val="green"/>
        </w:rPr>
        <w:t xml:space="preserve">allows </w:t>
      </w:r>
      <w:r w:rsidRPr="00C004B9">
        <w:rPr>
          <w:highlight w:val="green"/>
        </w:rPr>
        <w:t xml:space="preserve">to save any document in MHTML (Web Archive) format. This makes it very easy to use Aspose.Words and Aspose.Network together to generate and send email messages with rich content. </w:t>
      </w:r>
      <w:r w:rsidRPr="00C004B9" w:rsidR="007255B9">
        <w:rPr>
          <w:highlight w:val="green"/>
        </w:rPr>
        <w:t>For example, y</w:t>
      </w:r>
      <w:r w:rsidRPr="00C004B9">
        <w:rPr>
          <w:highlight w:val="green"/>
        </w:rPr>
        <w:t>ou can load a predefined DOC, OOXML</w:t>
      </w:r>
      <w:r w:rsidRPr="00C004B9" w:rsidR="007255B9">
        <w:rPr>
          <w:highlight w:val="green"/>
        </w:rPr>
        <w:t xml:space="preserve"> or</w:t>
      </w:r>
      <w:r w:rsidRPr="00C004B9">
        <w:rPr>
          <w:highlight w:val="green"/>
        </w:rPr>
        <w:t xml:space="preserve"> RTF document into Aspose.Words, fill it with data, save as MHTML and then email using Aspose.Network.</w:t>
      </w:r>
    </w:p>
    <w:p w:rsidR="00B2151A" w:rsidP="00B2151A">
      <w:pPr>
        <w:pStyle w:val="Example"/>
      </w:pPr>
      <w:r>
        <w:rPr>
          <w:highlight w:val="green"/>
        </w:rPr>
        <w:t>{$ExId</w:t>
      </w:r>
      <w:r w:rsidRPr="00C004B9">
        <w:rPr>
          <w:highlight w:val="green"/>
        </w:rPr>
        <w:t>:SaveMhtmlAndEmail}</w:t>
      </w:r>
    </w:p>
    <w:p w:rsidR="00B70474" w:rsidRPr="00C004B9" w:rsidP="00B70474">
      <w:pPr>
        <w:pStyle w:val="Heading3"/>
        <w:rPr>
          <w:highlight w:val="green"/>
        </w:rPr>
      </w:pPr>
      <w:r w:rsidRPr="00C004B9">
        <w:rPr>
          <w:highlight w:val="green"/>
        </w:rPr>
        <w:t xml:space="preserve">How-to: </w:t>
      </w:r>
      <w:r w:rsidRPr="00C004B9">
        <w:rPr>
          <w:highlight w:val="green"/>
        </w:rPr>
        <w:t>Convert an Image to PDF</w:t>
      </w:r>
    </w:p>
    <w:p w:rsidR="00E21855" w:rsidRPr="00C004B9" w:rsidP="00E21855">
      <w:pPr>
        <w:rPr>
          <w:highlight w:val="green"/>
        </w:rPr>
      </w:pPr>
      <w:r w:rsidRPr="00C004B9">
        <w:rPr>
          <w:highlight w:val="green"/>
        </w:rPr>
        <w:t xml:space="preserve">You can download the complete source code of the </w:t>
      </w:r>
      <w:r w:rsidRPr="00C004B9">
        <w:rPr>
          <w:b/>
          <w:highlight w:val="green"/>
        </w:rPr>
        <w:t>ImageToPdf</w:t>
      </w:r>
      <w:r w:rsidRPr="00C004B9">
        <w:rPr>
          <w:highlight w:val="green"/>
        </w:rPr>
        <w:t xml:space="preserve"> sample </w:t>
      </w:r>
      <w:r>
        <w:fldChar w:fldCharType="begin"/>
      </w:r>
      <w:r>
        <w:instrText xml:space="preserve"> HYPERLINK "http://www.aspose.com/community/files/51/file-format-components/aspose.words-for-.net-and-java/category1177.aspx" </w:instrText>
      </w:r>
      <w:r>
        <w:fldChar w:fldCharType="separate"/>
      </w:r>
      <w:r w:rsidRPr="00C004B9">
        <w:rPr>
          <w:rStyle w:val="Hyperlink"/>
          <w:highlight w:val="green"/>
          <w:lang w:val="en-NZ"/>
        </w:rPr>
        <w:t>here</w:t>
      </w:r>
      <w:r>
        <w:fldChar w:fldCharType="end"/>
      </w:r>
      <w:r w:rsidRPr="00C004B9">
        <w:rPr>
          <w:highlight w:val="green"/>
        </w:rPr>
        <w:t>.</w:t>
      </w:r>
    </w:p>
    <w:p w:rsidR="00B70474" w:rsidRPr="00C004B9" w:rsidP="00632E95">
      <w:pPr>
        <w:rPr>
          <w:highlight w:val="green"/>
        </w:rPr>
      </w:pPr>
      <w:r w:rsidRPr="00C004B9">
        <w:rPr>
          <w:highlight w:val="green"/>
        </w:rPr>
        <w:t>This article shows how to create a PDF document from an image using Aspose.Words. While converting images to PDF is not a main feature of Aspose.Words, this example shows how easy it is to do with Aspose.Words.</w:t>
      </w:r>
    </w:p>
    <w:p w:rsidR="00B70474" w:rsidRPr="00C004B9" w:rsidP="00B70474">
      <w:pPr>
        <w:rPr>
          <w:highlight w:val="green"/>
        </w:rPr>
      </w:pPr>
      <w:r w:rsidRPr="00C004B9">
        <w:rPr>
          <w:highlight w:val="green"/>
        </w:rPr>
        <w:t>To make this code work you need to add references to Aspose.Words and System.Drawing to your project.</w:t>
      </w:r>
    </w:p>
    <w:p w:rsidR="00B70474" w:rsidRPr="00C004B9" w:rsidP="00B70474">
      <w:pPr>
        <w:rPr>
          <w:highlight w:val="green"/>
        </w:rPr>
      </w:pPr>
      <w:r w:rsidRPr="00C004B9">
        <w:rPr>
          <w:highlight w:val="green"/>
        </w:rPr>
        <w:t xml:space="preserve">The code below allows converting single frame images, such as JPEG, </w:t>
      </w:r>
      <w:smartTag w:uri="urn:schemas-microsoft-com:office:smarttags" w:element="stockticker">
        <w:r w:rsidRPr="00C004B9">
          <w:rPr>
            <w:highlight w:val="green"/>
          </w:rPr>
          <w:t>PNG</w:t>
        </w:r>
      </w:smartTag>
      <w:r w:rsidRPr="00C004B9">
        <w:rPr>
          <w:highlight w:val="green"/>
        </w:rPr>
        <w:t xml:space="preserve"> BMP, EMF or WMF, as well as multi-frame </w:t>
      </w:r>
      <w:smartTag w:uri="urn:schemas-microsoft-com:office:smarttags" w:element="stockticker">
        <w:r w:rsidRPr="00C004B9">
          <w:rPr>
            <w:highlight w:val="green"/>
          </w:rPr>
          <w:t>TIF</w:t>
        </w:r>
      </w:smartTag>
      <w:r w:rsidRPr="00C004B9">
        <w:rPr>
          <w:highlight w:val="green"/>
        </w:rPr>
        <w:t xml:space="preserve"> images to PDF.</w:t>
      </w:r>
    </w:p>
    <w:p w:rsidR="003A457E" w:rsidP="003A457E">
      <w:pPr>
        <w:pStyle w:val="Example"/>
      </w:pPr>
      <w:r>
        <w:rPr>
          <w:highlight w:val="green"/>
        </w:rPr>
        <w:t>{$ExId</w:t>
      </w:r>
      <w:r w:rsidRPr="00C004B9">
        <w:rPr>
          <w:highlight w:val="green"/>
        </w:rPr>
        <w:t>:ImageToPdf}</w:t>
      </w:r>
    </w:p>
    <w:p w:rsidR="004555B2" w:rsidRPr="00836218" w:rsidP="003402E1">
      <w:pPr>
        <w:pStyle w:val="Heading3"/>
      </w:pPr>
      <w:bookmarkStart w:id="2" w:name="_Toc172647696"/>
      <w:r>
        <w:t xml:space="preserve">How-to: </w:t>
      </w:r>
      <w:r w:rsidRPr="00836218">
        <w:t>Detect</w:t>
      </w:r>
      <w:r w:rsidR="003402E1">
        <w:t xml:space="preserve"> the</w:t>
      </w:r>
      <w:r w:rsidRPr="00836218">
        <w:t xml:space="preserve"> File Format</w:t>
      </w:r>
      <w:bookmarkEnd w:id="2"/>
    </w:p>
    <w:p w:rsidR="00B25829" w:rsidP="00B25829">
      <w:r w:rsidRPr="00836218">
        <w:t>Sometimes it is necessary to detect the format of a document file before opening because the file extension does not guarantee that the file content is appropriate.</w:t>
      </w:r>
    </w:p>
    <w:p w:rsidR="004555B2" w:rsidP="00B25829">
      <w:r w:rsidRPr="00836218">
        <w:t xml:space="preserve">For example, </w:t>
      </w:r>
      <w:r>
        <w:t xml:space="preserve">it is known that Crystal Reports often outputs documents in RTF format, but gives them the </w:t>
      </w:r>
      <w:r w:rsidRPr="00836218">
        <w:t xml:space="preserve">.doc extension. Therefore, if you are not sure what the actual content of the file </w:t>
      </w:r>
      <w:r>
        <w:t>is</w:t>
      </w:r>
      <w:r w:rsidRPr="00836218">
        <w:t xml:space="preserve"> and want to avoid throwing an exception, you can use the </w:t>
      </w:r>
      <w:r w:rsidRPr="00CE22DC">
        <w:rPr>
          <w:b/>
          <w:bCs/>
        </w:rPr>
        <w:t>DetectFileFormat</w:t>
      </w:r>
      <w:r w:rsidRPr="00836218">
        <w:t xml:space="preserve"> method. This is a static (shared) method that accepts either a file name or stream object that contains the file data. The method returns a </w:t>
      </w:r>
      <w:r w:rsidRPr="00CE22DC">
        <w:rPr>
          <w:b/>
          <w:bCs/>
        </w:rPr>
        <w:t>LoadFormat</w:t>
      </w:r>
      <w:r w:rsidRPr="00836218">
        <w:t xml:space="preserve"> enumeration value that </w:t>
      </w:r>
      <w:r>
        <w:t>indicates the file type</w:t>
      </w:r>
      <w:r w:rsidRPr="00836218">
        <w:t>.</w:t>
      </w:r>
    </w:p>
    <w:p w:rsidR="004555B2" w:rsidRPr="00836218" w:rsidP="004555B2">
      <w:pPr>
        <w:pStyle w:val="Example"/>
      </w:pPr>
      <w:r>
        <w:t>{$ExId:DetectFileFormat}</w:t>
      </w:r>
    </w:p>
    <w:p w:rsidR="008678F1" w:rsidRPr="004C5A77" w:rsidP="00991E3F">
      <w:pPr>
        <w:pStyle w:val="Heading3"/>
        <w:rPr>
          <w:highlight w:val="green"/>
        </w:rPr>
      </w:pPr>
      <w:r w:rsidRPr="004C5A77">
        <w:rPr>
          <w:highlight w:val="green"/>
        </w:rPr>
        <w:t>How-to: Check Format Compatibility</w:t>
      </w:r>
    </w:p>
    <w:p w:rsidR="00E21855" w:rsidRPr="004C5A77" w:rsidP="00E21855">
      <w:pPr>
        <w:rPr>
          <w:highlight w:val="green"/>
        </w:rPr>
      </w:pPr>
      <w:r w:rsidRPr="004C5A77">
        <w:rPr>
          <w:highlight w:val="green"/>
        </w:rPr>
        <w:t xml:space="preserve">You can download the complete source code of the </w:t>
      </w:r>
      <w:r w:rsidRPr="004C5A77">
        <w:rPr>
          <w:b/>
          <w:highlight w:val="green"/>
        </w:rPr>
        <w:t>CheckFormat</w:t>
      </w:r>
      <w:r w:rsidRPr="004C5A77">
        <w:rPr>
          <w:highlight w:val="green"/>
        </w:rPr>
        <w:t xml:space="preserve"> sample </w:t>
      </w:r>
      <w:r>
        <w:fldChar w:fldCharType="begin"/>
      </w:r>
      <w:r>
        <w:instrText xml:space="preserve"> HYPERLINK "http://www.aspose.com/community/files/51/file-format-components/aspose.words-for-.net-and-java/category1177.aspx" </w:instrText>
      </w:r>
      <w:r>
        <w:fldChar w:fldCharType="separate"/>
      </w:r>
      <w:r w:rsidRPr="004C5A77">
        <w:rPr>
          <w:rStyle w:val="Hyperlink"/>
          <w:highlight w:val="green"/>
          <w:lang w:val="en-NZ"/>
        </w:rPr>
        <w:t>here</w:t>
      </w:r>
      <w:r>
        <w:fldChar w:fldCharType="end"/>
      </w:r>
      <w:r w:rsidRPr="004C5A77">
        <w:rPr>
          <w:highlight w:val="green"/>
        </w:rPr>
        <w:t>.</w:t>
      </w:r>
    </w:p>
    <w:p w:rsidR="008C682C" w:rsidRPr="004C5A77" w:rsidP="00744CC6">
      <w:pPr>
        <w:rPr>
          <w:highlight w:val="green"/>
        </w:rPr>
      </w:pPr>
      <w:r w:rsidRPr="004C5A77">
        <w:rPr>
          <w:highlight w:val="green"/>
        </w:rPr>
        <w:t>When you</w:t>
      </w:r>
      <w:r w:rsidRPr="004C5A77" w:rsidR="00744CC6">
        <w:rPr>
          <w:highlight w:val="green"/>
        </w:rPr>
        <w:t xml:space="preserve"> a</w:t>
      </w:r>
      <w:r w:rsidRPr="004C5A77">
        <w:rPr>
          <w:highlight w:val="green"/>
        </w:rPr>
        <w:t>re dealing with multiple documents in various file formats, you may need to separate out those files that can be processed by Aspose.Words from those that cannot.  You may also want to know why some of the documents cannot be processed.</w:t>
      </w:r>
    </w:p>
    <w:p w:rsidR="00CD69DF" w:rsidRPr="004C5A77" w:rsidP="00CD69DF">
      <w:pPr>
        <w:rPr>
          <w:highlight w:val="green"/>
        </w:rPr>
      </w:pPr>
      <w:r w:rsidRPr="004C5A77">
        <w:rPr>
          <w:highlight w:val="green"/>
        </w:rPr>
        <w:t>If you attempt to load a file into a Document object and Aspose.Words cannot recognize the file format or the format is not supported, Aspose.Words will throw an exception. You can catch those exceptions and analyze them, but Aspose.Words also provides a specialized method that allows to quickly determine the file format without loading a document with possible exceptions.</w:t>
      </w:r>
    </w:p>
    <w:p w:rsidR="008C682C" w:rsidRPr="004C5A77" w:rsidP="00CD69DF">
      <w:pPr>
        <w:rPr>
          <w:highlight w:val="green"/>
        </w:rPr>
      </w:pPr>
      <w:r w:rsidRPr="004C5A77">
        <w:rPr>
          <w:highlight w:val="green"/>
        </w:rPr>
        <w:t>This article describes how you can check the format compatibility of all files in the selected folder and sort them by file form</w:t>
      </w:r>
      <w:r w:rsidR="00F11505">
        <w:rPr>
          <w:highlight w:val="green"/>
        </w:rPr>
        <w:t>at into appropriate subfolders.</w:t>
      </w:r>
    </w:p>
    <w:p w:rsidR="008C682C" w:rsidRPr="004C5A77" w:rsidP="002507E0">
      <w:pPr>
        <w:pStyle w:val="Heading5"/>
        <w:rPr>
          <w:highlight w:val="green"/>
        </w:rPr>
      </w:pPr>
      <w:r w:rsidRPr="004C5A77">
        <w:rPr>
          <w:highlight w:val="green"/>
        </w:rPr>
        <w:t>Solution</w:t>
      </w:r>
    </w:p>
    <w:p w:rsidR="008C682C" w:rsidRPr="004C5A77" w:rsidP="006A15DF">
      <w:pPr>
        <w:rPr>
          <w:highlight w:val="green"/>
        </w:rPr>
      </w:pPr>
      <w:r w:rsidRPr="004C5A77">
        <w:rPr>
          <w:highlight w:val="green"/>
        </w:rPr>
        <w:t>To do this, we</w:t>
      </w:r>
      <w:r w:rsidRPr="004C5A77" w:rsidR="006A15DF">
        <w:rPr>
          <w:highlight w:val="green"/>
        </w:rPr>
        <w:t xml:space="preserve"> wil</w:t>
      </w:r>
      <w:r w:rsidRPr="004C5A77">
        <w:rPr>
          <w:highlight w:val="green"/>
        </w:rPr>
        <w:t>l work through the following steps in the code:</w:t>
      </w:r>
    </w:p>
    <w:p w:rsidR="008C682C" w:rsidRPr="004C5A77" w:rsidP="008C682C">
      <w:pPr>
        <w:numPr>
          <w:ilvl w:val="0"/>
          <w:numId w:val="18"/>
        </w:numPr>
        <w:rPr>
          <w:highlight w:val="green"/>
        </w:rPr>
      </w:pPr>
      <w:r w:rsidRPr="004C5A77">
        <w:rPr>
          <w:highlight w:val="green"/>
        </w:rPr>
        <w:t>Get the collection of all files in the selected folder.</w:t>
      </w:r>
    </w:p>
    <w:p w:rsidR="008C682C" w:rsidRPr="004C5A77" w:rsidP="008C682C">
      <w:pPr>
        <w:numPr>
          <w:ilvl w:val="0"/>
          <w:numId w:val="18"/>
        </w:numPr>
        <w:rPr>
          <w:highlight w:val="green"/>
        </w:rPr>
      </w:pPr>
      <w:r w:rsidRPr="004C5A77">
        <w:rPr>
          <w:highlight w:val="green"/>
        </w:rPr>
        <w:t>Loop through the collection.</w:t>
      </w:r>
    </w:p>
    <w:p w:rsidR="008C682C" w:rsidRPr="004C5A77" w:rsidP="008C682C">
      <w:pPr>
        <w:numPr>
          <w:ilvl w:val="0"/>
          <w:numId w:val="18"/>
        </w:numPr>
        <w:rPr>
          <w:highlight w:val="green"/>
        </w:rPr>
      </w:pPr>
      <w:r>
        <w:rPr>
          <w:highlight w:val="green"/>
        </w:rPr>
        <w:t>For each file:</w:t>
      </w:r>
    </w:p>
    <w:p w:rsidR="008C682C" w:rsidRPr="004C5A77" w:rsidP="008C682C">
      <w:pPr>
        <w:numPr>
          <w:ilvl w:val="1"/>
          <w:numId w:val="18"/>
        </w:numPr>
        <w:rPr>
          <w:highlight w:val="green"/>
        </w:rPr>
      </w:pPr>
      <w:r w:rsidRPr="004C5A77">
        <w:rPr>
          <w:highlight w:val="green"/>
        </w:rPr>
        <w:t>Check the file format.</w:t>
      </w:r>
    </w:p>
    <w:p w:rsidR="008C682C" w:rsidRPr="004C5A77" w:rsidP="008C682C">
      <w:pPr>
        <w:numPr>
          <w:ilvl w:val="1"/>
          <w:numId w:val="18"/>
        </w:numPr>
        <w:rPr>
          <w:highlight w:val="green"/>
        </w:rPr>
      </w:pPr>
      <w:r w:rsidRPr="004C5A77">
        <w:rPr>
          <w:highlight w:val="green"/>
        </w:rPr>
        <w:t>Display the check results.</w:t>
      </w:r>
    </w:p>
    <w:p w:rsidR="008C682C" w:rsidRPr="004C5A77" w:rsidP="008C682C">
      <w:pPr>
        <w:numPr>
          <w:ilvl w:val="1"/>
          <w:numId w:val="18"/>
        </w:numPr>
        <w:rPr>
          <w:highlight w:val="green"/>
        </w:rPr>
      </w:pPr>
      <w:r w:rsidRPr="004C5A77">
        <w:rPr>
          <w:highlight w:val="green"/>
        </w:rPr>
        <w:t>Move the file to the appropriate folder.</w:t>
      </w:r>
    </w:p>
    <w:p w:rsidR="008C682C" w:rsidRPr="004C5A77" w:rsidP="008C682C">
      <w:pPr>
        <w:rPr>
          <w:highlight w:val="green"/>
        </w:rPr>
      </w:pPr>
      <w:r w:rsidRPr="004C5A77">
        <w:rPr>
          <w:highlight w:val="green"/>
        </w:rPr>
        <w:t>The followin</w:t>
      </w:r>
      <w:r w:rsidRPr="004C5A77" w:rsidR="00241CB8">
        <w:rPr>
          <w:highlight w:val="green"/>
        </w:rPr>
        <w:t>g files are used in this sample. The file name is on the left and its description is on the right.</w:t>
      </w:r>
    </w:p>
    <w:p w:rsidR="008C682C" w:rsidRPr="004C5A77" w:rsidP="00241CB8">
      <w:pPr>
        <w:pStyle w:val="Heading6"/>
        <w:rPr>
          <w:highlight w:val="green"/>
        </w:rPr>
      </w:pPr>
      <w:r w:rsidRPr="004C5A77">
        <w:rPr>
          <w:highlight w:val="green"/>
        </w:rPr>
        <w:t>To test s</w:t>
      </w:r>
      <w:r w:rsidRPr="004C5A77">
        <w:rPr>
          <w:highlight w:val="green"/>
        </w:rPr>
        <w:t>upported file formats:</w:t>
      </w:r>
    </w:p>
    <w:p w:rsidR="008C682C" w:rsidRPr="004C5A77" w:rsidP="008C682C">
      <w:pPr>
        <w:rPr>
          <w:highlight w:val="green"/>
        </w:rPr>
      </w:pPr>
      <w:r w:rsidRPr="004C5A77">
        <w:rPr>
          <w:highlight w:val="green"/>
        </w:rPr>
        <w:t>Test File (docx).docx</w:t>
      </w:r>
      <w:r w:rsidRPr="004C5A77">
        <w:rPr>
          <w:highlight w:val="green"/>
        </w:rPr>
        <w:tab/>
        <w:t>Office Open XML WordprocessingML document without macros.</w:t>
      </w:r>
    </w:p>
    <w:p w:rsidR="008C682C" w:rsidRPr="004C5A77" w:rsidP="008C682C">
      <w:pPr>
        <w:rPr>
          <w:highlight w:val="green"/>
        </w:rPr>
      </w:pPr>
      <w:r w:rsidRPr="004C5A77">
        <w:rPr>
          <w:highlight w:val="green"/>
        </w:rPr>
        <w:t>Test File (docm).docm</w:t>
      </w:r>
      <w:r w:rsidRPr="004C5A77">
        <w:rPr>
          <w:highlight w:val="green"/>
        </w:rPr>
        <w:tab/>
        <w:t>Office Open XML WordprocessingML document with macros.</w:t>
      </w:r>
    </w:p>
    <w:p w:rsidR="008C682C" w:rsidRPr="004C5A77" w:rsidP="008C682C">
      <w:pPr>
        <w:rPr>
          <w:highlight w:val="green"/>
        </w:rPr>
      </w:pPr>
      <w:r w:rsidRPr="004C5A77">
        <w:rPr>
          <w:highlight w:val="green"/>
        </w:rPr>
        <w:t>Test File (doc).doc</w:t>
      </w:r>
      <w:r w:rsidRPr="004C5A77">
        <w:rPr>
          <w:highlight w:val="green"/>
        </w:rPr>
        <w:tab/>
        <w:t>Microsoft Word 97 - 2003 document.</w:t>
      </w:r>
    </w:p>
    <w:p w:rsidR="008C682C" w:rsidRPr="004C5A77" w:rsidP="008C682C">
      <w:pPr>
        <w:rPr>
          <w:highlight w:val="green"/>
        </w:rPr>
      </w:pPr>
      <w:r w:rsidRPr="004C5A77">
        <w:rPr>
          <w:highlight w:val="green"/>
        </w:rPr>
        <w:t>Test File (rtf).rtf</w:t>
      </w:r>
      <w:r w:rsidRPr="004C5A77">
        <w:rPr>
          <w:highlight w:val="green"/>
        </w:rPr>
        <w:tab/>
      </w:r>
      <w:r w:rsidRPr="004C5A77">
        <w:rPr>
          <w:highlight w:val="green"/>
        </w:rPr>
        <w:tab/>
        <w:t>Rich Text Format document.</w:t>
      </w:r>
    </w:p>
    <w:p w:rsidR="008C682C" w:rsidRPr="004C5A77" w:rsidP="008C682C">
      <w:pPr>
        <w:rPr>
          <w:highlight w:val="green"/>
        </w:rPr>
      </w:pPr>
      <w:r w:rsidRPr="004C5A77">
        <w:rPr>
          <w:highlight w:val="green"/>
        </w:rPr>
        <w:t>Test File (dot).dot</w:t>
      </w:r>
      <w:r w:rsidRPr="004C5A77">
        <w:rPr>
          <w:highlight w:val="green"/>
        </w:rPr>
        <w:tab/>
        <w:t>Microsoft Word 97 - 2003 template</w:t>
      </w:r>
    </w:p>
    <w:p w:rsidR="008C682C" w:rsidRPr="004C5A77" w:rsidP="008C682C">
      <w:pPr>
        <w:rPr>
          <w:highlight w:val="green"/>
        </w:rPr>
      </w:pPr>
      <w:r w:rsidRPr="004C5A77">
        <w:rPr>
          <w:highlight w:val="green"/>
        </w:rPr>
        <w:t>Test File (dotx).dotx</w:t>
      </w:r>
      <w:r w:rsidRPr="004C5A77">
        <w:rPr>
          <w:highlight w:val="green"/>
        </w:rPr>
        <w:tab/>
        <w:t>Office Open XML WordprocessingML template.</w:t>
      </w:r>
    </w:p>
    <w:p w:rsidR="008C682C" w:rsidRPr="004C5A77" w:rsidP="008C682C">
      <w:pPr>
        <w:rPr>
          <w:highlight w:val="green"/>
        </w:rPr>
      </w:pPr>
      <w:r w:rsidRPr="004C5A77">
        <w:rPr>
          <w:highlight w:val="green"/>
        </w:rPr>
        <w:t>Test File (HTML).html</w:t>
      </w:r>
      <w:r w:rsidRPr="004C5A77">
        <w:rPr>
          <w:highlight w:val="green"/>
        </w:rPr>
        <w:tab/>
        <w:t>HTML document.</w:t>
      </w:r>
    </w:p>
    <w:p w:rsidR="008C682C" w:rsidRPr="004C5A77" w:rsidP="008C682C">
      <w:pPr>
        <w:rPr>
          <w:highlight w:val="green"/>
        </w:rPr>
      </w:pPr>
      <w:r w:rsidRPr="004C5A77">
        <w:rPr>
          <w:highlight w:val="green"/>
        </w:rPr>
        <w:t>Test File (MHTML).mhtml</w:t>
      </w:r>
      <w:r w:rsidRPr="004C5A77">
        <w:rPr>
          <w:highlight w:val="green"/>
        </w:rPr>
        <w:tab/>
        <w:t>MHTML (Web archive) document.</w:t>
      </w:r>
    </w:p>
    <w:p w:rsidR="008C682C" w:rsidRPr="004C5A77" w:rsidP="008C682C">
      <w:pPr>
        <w:rPr>
          <w:highlight w:val="green"/>
        </w:rPr>
      </w:pPr>
      <w:r w:rsidRPr="004C5A77">
        <w:rPr>
          <w:highlight w:val="green"/>
        </w:rPr>
        <w:t>Test File (WordML).xml</w:t>
      </w:r>
      <w:r w:rsidRPr="004C5A77">
        <w:rPr>
          <w:highlight w:val="green"/>
        </w:rPr>
        <w:tab/>
        <w:t>Microsoft Word 2003 WordprocessingML document.</w:t>
      </w:r>
    </w:p>
    <w:p w:rsidR="008C682C" w:rsidRPr="004C5A77" w:rsidP="008C682C">
      <w:pPr>
        <w:rPr>
          <w:highlight w:val="green"/>
        </w:rPr>
      </w:pPr>
      <w:r w:rsidRPr="004C5A77">
        <w:rPr>
          <w:highlight w:val="green"/>
        </w:rPr>
        <w:t>Test File (odt).odt</w:t>
      </w:r>
      <w:r w:rsidRPr="004C5A77">
        <w:rPr>
          <w:highlight w:val="green"/>
        </w:rPr>
        <w:tab/>
        <w:t>OpenDocument Text format (OpenOffice Writer).</w:t>
      </w:r>
    </w:p>
    <w:p w:rsidR="008C682C" w:rsidRPr="004C5A77" w:rsidP="00241CB8">
      <w:pPr>
        <w:pStyle w:val="Heading6"/>
        <w:rPr>
          <w:highlight w:val="green"/>
        </w:rPr>
      </w:pPr>
      <w:r w:rsidRPr="004C5A77">
        <w:rPr>
          <w:highlight w:val="green"/>
        </w:rPr>
        <w:t>To test e</w:t>
      </w:r>
      <w:r w:rsidRPr="004C5A77">
        <w:rPr>
          <w:highlight w:val="green"/>
        </w:rPr>
        <w:t xml:space="preserve">ncrypted </w:t>
      </w:r>
      <w:r w:rsidRPr="004C5A77">
        <w:rPr>
          <w:highlight w:val="green"/>
        </w:rPr>
        <w:t>documents</w:t>
      </w:r>
      <w:r w:rsidRPr="004C5A77">
        <w:rPr>
          <w:highlight w:val="green"/>
        </w:rPr>
        <w:t>:</w:t>
      </w:r>
    </w:p>
    <w:p w:rsidR="008C682C" w:rsidRPr="004C5A77" w:rsidP="008C682C">
      <w:pPr>
        <w:rPr>
          <w:highlight w:val="green"/>
        </w:rPr>
      </w:pPr>
      <w:r w:rsidRPr="004C5A77">
        <w:rPr>
          <w:highlight w:val="green"/>
        </w:rPr>
        <w:t>Test File (enc).doc</w:t>
      </w:r>
      <w:r w:rsidRPr="004C5A77">
        <w:rPr>
          <w:highlight w:val="green"/>
        </w:rPr>
        <w:tab/>
        <w:t>Encrypted Microsoft Word 97 - 2003 document.</w:t>
      </w:r>
    </w:p>
    <w:p w:rsidR="008C682C" w:rsidRPr="004C5A77" w:rsidP="008C682C">
      <w:pPr>
        <w:rPr>
          <w:highlight w:val="green"/>
        </w:rPr>
      </w:pPr>
      <w:r w:rsidRPr="004C5A77">
        <w:rPr>
          <w:highlight w:val="green"/>
        </w:rPr>
        <w:t>Test File (enc).docx</w:t>
      </w:r>
      <w:r w:rsidRPr="004C5A77">
        <w:rPr>
          <w:highlight w:val="green"/>
        </w:rPr>
        <w:tab/>
        <w:t>Encrypted Office Open XML WordprocessingML document.</w:t>
      </w:r>
    </w:p>
    <w:p w:rsidR="008C682C" w:rsidRPr="004C5A77" w:rsidP="002507E0">
      <w:pPr>
        <w:pStyle w:val="Heading6"/>
        <w:rPr>
          <w:highlight w:val="green"/>
        </w:rPr>
      </w:pPr>
      <w:r w:rsidRPr="004C5A77">
        <w:rPr>
          <w:highlight w:val="green"/>
        </w:rPr>
        <w:t>Unsupported file formats:</w:t>
      </w:r>
    </w:p>
    <w:p w:rsidR="00241CB8" w:rsidRPr="004C5A77" w:rsidP="00241CB8">
      <w:pPr>
        <w:rPr>
          <w:highlight w:val="green"/>
        </w:rPr>
      </w:pPr>
      <w:r w:rsidRPr="004C5A77">
        <w:rPr>
          <w:highlight w:val="green"/>
        </w:rPr>
        <w:t>Test File (pre97).doc</w:t>
      </w:r>
      <w:r w:rsidRPr="004C5A77">
        <w:rPr>
          <w:highlight w:val="green"/>
        </w:rPr>
        <w:tab/>
        <w:t>Microsoft Word 95 document.</w:t>
      </w:r>
    </w:p>
    <w:p w:rsidR="008C682C" w:rsidRPr="004C5A77" w:rsidP="008C682C">
      <w:pPr>
        <w:rPr>
          <w:highlight w:val="green"/>
        </w:rPr>
      </w:pPr>
      <w:r w:rsidRPr="004C5A77">
        <w:rPr>
          <w:highlight w:val="green"/>
        </w:rPr>
        <w:t>Test File (JPG).jpg</w:t>
      </w:r>
      <w:r w:rsidRPr="004C5A77">
        <w:rPr>
          <w:highlight w:val="green"/>
        </w:rPr>
        <w:tab/>
        <w:t>JPEG image file.</w:t>
      </w:r>
    </w:p>
    <w:p w:rsidR="008C682C" w:rsidRPr="004C5A77" w:rsidP="008C682C">
      <w:pPr>
        <w:rPr>
          <w:highlight w:val="green"/>
        </w:rPr>
      </w:pPr>
      <w:r w:rsidRPr="004C5A77">
        <w:rPr>
          <w:highlight w:val="green"/>
        </w:rPr>
        <w:t>Test File (XML).xml</w:t>
      </w:r>
      <w:r w:rsidRPr="004C5A77">
        <w:rPr>
          <w:highlight w:val="green"/>
        </w:rPr>
        <w:tab/>
        <w:t>The Word XML Document.</w:t>
      </w:r>
    </w:p>
    <w:p w:rsidR="00DB6F80" w:rsidRPr="004C5A77" w:rsidP="002507E0">
      <w:pPr>
        <w:pStyle w:val="Heading5"/>
        <w:rPr>
          <w:highlight w:val="green"/>
        </w:rPr>
      </w:pPr>
      <w:r w:rsidRPr="004C5A77">
        <w:rPr>
          <w:highlight w:val="green"/>
        </w:rPr>
        <w:t>The Code</w:t>
      </w:r>
    </w:p>
    <w:p w:rsidR="008C682C" w:rsidRPr="004C5A77" w:rsidP="008C682C">
      <w:pPr>
        <w:rPr>
          <w:highlight w:val="green"/>
        </w:rPr>
      </w:pPr>
      <w:r w:rsidRPr="004C5A77">
        <w:rPr>
          <w:highlight w:val="green"/>
        </w:rPr>
        <w:t xml:space="preserve">As we’re dealing with the content in a folder, the first thing we need to do is to get the collection of all files in this folder using the </w:t>
      </w:r>
      <w:r w:rsidRPr="004C5A77">
        <w:rPr>
          <w:rFonts w:ascii="Courier New" w:hAnsi="Courier New" w:cs="Courier New"/>
          <w:highlight w:val="green"/>
        </w:rPr>
        <w:t>GetFiles</w:t>
      </w:r>
      <w:r w:rsidRPr="004C5A77">
        <w:rPr>
          <w:highlight w:val="green"/>
        </w:rPr>
        <w:t xml:space="preserve"> method of the </w:t>
      </w:r>
      <w:r w:rsidRPr="004C5A77">
        <w:rPr>
          <w:rFonts w:ascii="Courier New" w:hAnsi="Courier New" w:cs="Courier New"/>
          <w:highlight w:val="green"/>
        </w:rPr>
        <w:t>Directory</w:t>
      </w:r>
      <w:r w:rsidRPr="004C5A77">
        <w:rPr>
          <w:highlight w:val="green"/>
        </w:rPr>
        <w:t xml:space="preserve"> class (from the System.IO namespace):</w:t>
      </w:r>
    </w:p>
    <w:p w:rsidR="008C682C" w:rsidRPr="004C5A77" w:rsidP="008C682C">
      <w:pPr>
        <w:pStyle w:val="Example"/>
        <w:rPr>
          <w:highlight w:val="green"/>
        </w:rPr>
      </w:pPr>
      <w:r w:rsidRPr="004C5A77">
        <w:rPr>
          <w:highlight w:val="green"/>
        </w:rPr>
        <w:t>{$ExId:CheckFormat_Folder}</w:t>
      </w:r>
    </w:p>
    <w:p w:rsidR="008C682C" w:rsidRPr="004C5A77" w:rsidP="008C682C">
      <w:pPr>
        <w:rPr>
          <w:highlight w:val="green"/>
        </w:rPr>
      </w:pPr>
      <w:r w:rsidRPr="004C5A77">
        <w:rPr>
          <w:highlight w:val="green"/>
        </w:rPr>
        <w:t xml:space="preserve">When all the files are collected, the rest of the work is done by a single method within the Aspose.Words component – </w:t>
      </w:r>
      <w:r w:rsidRPr="004C5A77">
        <w:rPr>
          <w:rFonts w:ascii="Courier New" w:hAnsi="Courier New" w:cs="Courier New"/>
          <w:highlight w:val="green"/>
        </w:rPr>
        <w:t>Document.DetectFileFormat</w:t>
      </w:r>
      <w:r w:rsidRPr="004C5A77">
        <w:rPr>
          <w:highlight w:val="green"/>
        </w:rPr>
        <w:t xml:space="preserve">. The </w:t>
      </w:r>
      <w:r w:rsidRPr="004C5A77">
        <w:rPr>
          <w:rFonts w:ascii="Courier New" w:hAnsi="Courier New" w:cs="Courier New"/>
          <w:highlight w:val="green"/>
        </w:rPr>
        <w:t>DetectFileFormat</w:t>
      </w:r>
      <w:r w:rsidRPr="004C5A77">
        <w:rPr>
          <w:highlight w:val="green"/>
        </w:rPr>
        <w:t xml:space="preserve"> method checks the file format, but note that it only </w:t>
      </w:r>
      <w:r w:rsidRPr="004C5A77">
        <w:rPr>
          <w:i/>
          <w:highlight w:val="green"/>
        </w:rPr>
        <w:t>checks</w:t>
      </w:r>
      <w:r w:rsidRPr="004C5A77">
        <w:rPr>
          <w:highlight w:val="green"/>
        </w:rPr>
        <w:t xml:space="preserve"> the file format, it does not </w:t>
      </w:r>
      <w:r w:rsidRPr="004C5A77">
        <w:rPr>
          <w:i/>
          <w:highlight w:val="green"/>
        </w:rPr>
        <w:t>validate</w:t>
      </w:r>
      <w:r w:rsidRPr="004C5A77">
        <w:rPr>
          <w:highlight w:val="green"/>
        </w:rPr>
        <w:t xml:space="preserve"> the file format. This means that there is no guarantee that the file will be opened even if </w:t>
      </w:r>
      <w:r w:rsidRPr="004C5A77">
        <w:rPr>
          <w:rFonts w:ascii="Courier New" w:hAnsi="Courier New" w:cs="Courier New"/>
          <w:highlight w:val="green"/>
        </w:rPr>
        <w:t>DetectFileFormat</w:t>
      </w:r>
      <w:r w:rsidRPr="004C5A77">
        <w:rPr>
          <w:highlight w:val="green"/>
        </w:rPr>
        <w:t xml:space="preserve"> returns that it is one of the supported formats. This is because the </w:t>
      </w:r>
      <w:r w:rsidRPr="004C5A77">
        <w:rPr>
          <w:rFonts w:ascii="Courier New" w:hAnsi="Courier New" w:cs="Courier New"/>
          <w:highlight w:val="green"/>
        </w:rPr>
        <w:t>DetectFileFormat</w:t>
      </w:r>
      <w:r w:rsidRPr="004C5A77">
        <w:rPr>
          <w:highlight w:val="green"/>
        </w:rPr>
        <w:t xml:space="preserve"> method reads only partial data of the file format, enough to check the file format, but not enough for complete validation.</w:t>
      </w:r>
    </w:p>
    <w:p w:rsidR="008C682C" w:rsidRPr="004C5A77" w:rsidP="008C682C">
      <w:pPr>
        <w:rPr>
          <w:highlight w:val="green"/>
        </w:rPr>
      </w:pPr>
      <w:r w:rsidRPr="004C5A77">
        <w:rPr>
          <w:highlight w:val="green"/>
        </w:rPr>
        <w:t>The following code loops through the collected list of files, checks the file format of each file, displays them in the console and moves each file into the appropriate folder:</w:t>
      </w:r>
    </w:p>
    <w:p w:rsidR="008C682C" w:rsidRPr="004C5A77" w:rsidP="008C682C">
      <w:pPr>
        <w:pStyle w:val="Example"/>
        <w:rPr>
          <w:highlight w:val="green"/>
        </w:rPr>
      </w:pPr>
      <w:r w:rsidRPr="004C5A77">
        <w:rPr>
          <w:highlight w:val="green"/>
        </w:rPr>
        <w:t>{$ExId:CheckFormat_Main}</w:t>
      </w:r>
    </w:p>
    <w:p w:rsidR="008C682C" w:rsidRPr="004C5A77" w:rsidP="008C682C">
      <w:pPr>
        <w:rPr>
          <w:highlight w:val="green"/>
        </w:rPr>
      </w:pPr>
      <w:r w:rsidRPr="004C5A77">
        <w:rPr>
          <w:highlight w:val="green"/>
        </w:rPr>
        <w:t xml:space="preserve">The files are moved into appropriate subfolders using the Move method of the </w:t>
      </w:r>
      <w:r w:rsidRPr="004C5A77">
        <w:rPr>
          <w:rFonts w:ascii="Courier New" w:hAnsi="Courier New" w:cs="Courier New"/>
          <w:highlight w:val="green"/>
        </w:rPr>
        <w:t>File</w:t>
      </w:r>
      <w:r w:rsidRPr="004C5A77">
        <w:rPr>
          <w:highlight w:val="green"/>
        </w:rPr>
        <w:t xml:space="preserve"> class, from the same System.IO namespace.</w:t>
      </w:r>
    </w:p>
    <w:p w:rsidR="008C682C" w:rsidRPr="004C5A77" w:rsidP="002507E0">
      <w:pPr>
        <w:pStyle w:val="Heading5"/>
        <w:rPr>
          <w:highlight w:val="green"/>
        </w:rPr>
      </w:pPr>
      <w:r w:rsidRPr="004C5A77">
        <w:rPr>
          <w:highlight w:val="green"/>
        </w:rPr>
        <w:t>End Result</w:t>
      </w:r>
    </w:p>
    <w:p w:rsidR="008C682C" w:rsidRPr="004C5A77" w:rsidP="008C682C">
      <w:pPr>
        <w:rPr>
          <w:highlight w:val="green"/>
        </w:rPr>
      </w:pPr>
      <w:r w:rsidRPr="004C5A77">
        <w:rPr>
          <w:highlight w:val="green"/>
        </w:rPr>
        <w:t>The sample moves all the files to subfolders and displays the following log:</w:t>
      </w:r>
    </w:p>
    <w:p w:rsidR="008C682C" w:rsidRPr="004C5A77" w:rsidP="008C682C">
      <w:pPr>
        <w:rPr>
          <w:highlight w:val="green"/>
        </w:rPr>
      </w:pPr>
      <w:r>
        <w:rPr>
          <w:noProof/>
          <w:lang w:eastAsia="en-US"/>
        </w:rPr>
        <w:drawing>
          <wp:inline distT="0" distB="0" distL="0" distR="0">
            <wp:extent cx="5457825" cy="2580005"/>
            <wp:effectExtent l="19050" t="0" r="9525" b="0"/>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tretch>
                      <a:fillRect/>
                    </a:stretch>
                  </pic:blipFill>
                  <pic:spPr bwMode="auto">
                    <a:xfrm>
                      <a:off x="0" y="0"/>
                      <a:ext cx="5457825" cy="2580005"/>
                    </a:xfrm>
                    <a:prstGeom prst="rect">
                      <a:avLst/>
                    </a:prstGeom>
                    <a:noFill/>
                    <a:ln w="9525">
                      <a:noFill/>
                      <a:miter lim="800000"/>
                    </a:ln>
                  </pic:spPr>
                </pic:pic>
              </a:graphicData>
            </a:graphic>
          </wp:inline>
        </w:drawing>
      </w:r>
    </w:p>
    <w:p w:rsidR="005871E9" w:rsidRPr="004C5A77" w:rsidP="005871E9">
      <w:pPr>
        <w:pStyle w:val="Heading3"/>
        <w:rPr>
          <w:highlight w:val="green"/>
        </w:rPr>
      </w:pPr>
      <w:r w:rsidRPr="004C5A77">
        <w:rPr>
          <w:highlight w:val="green"/>
        </w:rPr>
        <w:t>How-to: Load and Save a Document to Database</w:t>
      </w:r>
    </w:p>
    <w:p w:rsidR="006254FC" w:rsidRPr="004C5A77" w:rsidP="006254FC">
      <w:pPr>
        <w:pStyle w:val="FeatureOnly"/>
        <w:rPr>
          <w:highlight w:val="green"/>
        </w:rPr>
      </w:pPr>
      <w:r w:rsidRPr="004C5A77">
        <w:rPr>
          <w:highlight w:val="green"/>
        </w:rPr>
        <w:t>[This article is a draft. It has not yet been reviewed and subject to change.]</w:t>
      </w:r>
    </w:p>
    <w:p w:rsidR="00E21855" w:rsidRPr="004C5A77" w:rsidP="00E21855">
      <w:pPr>
        <w:rPr>
          <w:highlight w:val="green"/>
        </w:rPr>
      </w:pPr>
      <w:r w:rsidRPr="004C5A77">
        <w:rPr>
          <w:highlight w:val="green"/>
        </w:rPr>
        <w:t xml:space="preserve">You can download the complete source code of the </w:t>
      </w:r>
      <w:r w:rsidRPr="004C5A77">
        <w:rPr>
          <w:b/>
          <w:highlight w:val="green"/>
        </w:rPr>
        <w:t>DocumentInDB</w:t>
      </w:r>
      <w:r w:rsidRPr="004C5A77">
        <w:rPr>
          <w:highlight w:val="green"/>
        </w:rPr>
        <w:t xml:space="preserve"> sample </w:t>
      </w:r>
      <w:r>
        <w:fldChar w:fldCharType="begin"/>
      </w:r>
      <w:r>
        <w:instrText xml:space="preserve"> HYPERLINK "http://www.aspose.com/community/files/51/file-format-components/aspose.words-for-.net-and-java/category1177.aspx" </w:instrText>
      </w:r>
      <w:r>
        <w:fldChar w:fldCharType="separate"/>
      </w:r>
      <w:r w:rsidRPr="004C5A77">
        <w:rPr>
          <w:rStyle w:val="Hyperlink"/>
          <w:highlight w:val="green"/>
          <w:lang w:val="en-NZ"/>
        </w:rPr>
        <w:t>here</w:t>
      </w:r>
      <w:r>
        <w:fldChar w:fldCharType="end"/>
      </w:r>
      <w:r w:rsidRPr="004C5A77">
        <w:rPr>
          <w:highlight w:val="green"/>
        </w:rPr>
        <w:t>.</w:t>
      </w:r>
    </w:p>
    <w:p w:rsidR="00FA6D53" w:rsidRPr="004C5A77" w:rsidP="00FA6D53">
      <w:pPr>
        <w:rPr>
          <w:highlight w:val="green"/>
        </w:rPr>
      </w:pPr>
      <w:r w:rsidRPr="004C5A77">
        <w:rPr>
          <w:highlight w:val="green"/>
        </w:rPr>
        <w:t xml:space="preserve">One of the tasks you may need to perform when working with the documents is storing the </w:t>
      </w:r>
      <w:r w:rsidRPr="004C5A77">
        <w:rPr>
          <w:rFonts w:ascii="Courier New" w:hAnsi="Courier New" w:cs="Courier New"/>
          <w:highlight w:val="green"/>
        </w:rPr>
        <w:t>Document</w:t>
      </w:r>
      <w:r w:rsidRPr="004C5A77">
        <w:rPr>
          <w:highlight w:val="green"/>
        </w:rPr>
        <w:t xml:space="preserve"> objects into a database. You would definitely need to do this for example if you were implementing some kind of content management system, when you would have to store all previous versions of the document as well as the current version. The ability to store documents in the database is also extremely useful when your application provides the web-based service.</w:t>
      </w:r>
    </w:p>
    <w:p w:rsidR="00C02DA1" w:rsidRPr="004C5A77" w:rsidP="00C87586">
      <w:pPr>
        <w:rPr>
          <w:highlight w:val="green"/>
        </w:rPr>
      </w:pPr>
      <w:r w:rsidRPr="004C5A77">
        <w:rPr>
          <w:highlight w:val="green"/>
        </w:rPr>
        <w:t xml:space="preserve">This sample </w:t>
      </w:r>
      <w:r w:rsidRPr="004C5A77" w:rsidR="00C87586">
        <w:rPr>
          <w:highlight w:val="green"/>
        </w:rPr>
        <w:t>shows how to store a document into a database and then load it back</w:t>
      </w:r>
      <w:r w:rsidRPr="004C5A77">
        <w:rPr>
          <w:highlight w:val="green"/>
        </w:rPr>
        <w:t>.</w:t>
      </w:r>
      <w:r w:rsidRPr="004C5A77" w:rsidR="00C87586">
        <w:rPr>
          <w:highlight w:val="green"/>
        </w:rPr>
        <w:t xml:space="preserve"> </w:t>
      </w:r>
      <w:r w:rsidRPr="004C5A77">
        <w:rPr>
          <w:highlight w:val="green"/>
        </w:rPr>
        <w:t>For the sake of simplicity</w:t>
      </w:r>
      <w:r w:rsidRPr="004C5A77" w:rsidR="00C11E4C">
        <w:rPr>
          <w:highlight w:val="green"/>
        </w:rPr>
        <w:t>,</w:t>
      </w:r>
      <w:r w:rsidRPr="004C5A77">
        <w:rPr>
          <w:highlight w:val="green"/>
        </w:rPr>
        <w:t xml:space="preserve"> the </w:t>
      </w:r>
      <w:r w:rsidRPr="004C5A77" w:rsidR="00C11E4C">
        <w:rPr>
          <w:highlight w:val="green"/>
        </w:rPr>
        <w:t>name of the file is used as a key to store and fetch documents from the database.</w:t>
      </w:r>
    </w:p>
    <w:p w:rsidR="00C02DA1" w:rsidRPr="004C5A77" w:rsidP="00356A8B">
      <w:pPr>
        <w:pStyle w:val="Heading5"/>
        <w:rPr>
          <w:highlight w:val="green"/>
        </w:rPr>
      </w:pPr>
      <w:r w:rsidRPr="004C5A77">
        <w:rPr>
          <w:highlight w:val="green"/>
        </w:rPr>
        <w:t>Solution</w:t>
      </w:r>
    </w:p>
    <w:p w:rsidR="00C02DA1" w:rsidRPr="004C5A77" w:rsidP="00AC7DC5">
      <w:pPr>
        <w:rPr>
          <w:highlight w:val="green"/>
        </w:rPr>
      </w:pPr>
      <w:r w:rsidRPr="004C5A77">
        <w:rPr>
          <w:highlight w:val="green"/>
        </w:rPr>
        <w:t>We will do the following</w:t>
      </w:r>
      <w:r w:rsidRPr="004C5A77" w:rsidR="00FA6D53">
        <w:rPr>
          <w:highlight w:val="green"/>
        </w:rPr>
        <w:t xml:space="preserve"> to store, read or delete document in the database:</w:t>
      </w:r>
    </w:p>
    <w:p w:rsidR="00C02DA1" w:rsidRPr="004C5A77" w:rsidP="00AC7DC5">
      <w:pPr>
        <w:numPr>
          <w:ilvl w:val="0"/>
          <w:numId w:val="71"/>
        </w:numPr>
        <w:rPr>
          <w:highlight w:val="green"/>
        </w:rPr>
      </w:pPr>
      <w:r w:rsidRPr="004C5A77">
        <w:rPr>
          <w:highlight w:val="green"/>
        </w:rPr>
        <w:t xml:space="preserve">To store </w:t>
      </w:r>
      <w:r w:rsidRPr="004C5A77" w:rsidR="00AC7DC5">
        <w:rPr>
          <w:highlight w:val="green"/>
        </w:rPr>
        <w:t xml:space="preserve">a </w:t>
      </w:r>
      <w:r w:rsidRPr="004C5A77">
        <w:rPr>
          <w:highlight w:val="green"/>
        </w:rPr>
        <w:t xml:space="preserve">document into </w:t>
      </w:r>
      <w:r w:rsidRPr="004C5A77" w:rsidR="00AC7DC5">
        <w:rPr>
          <w:highlight w:val="green"/>
        </w:rPr>
        <w:t>a database</w:t>
      </w:r>
      <w:r w:rsidRPr="004C5A77">
        <w:rPr>
          <w:highlight w:val="green"/>
        </w:rPr>
        <w:t>:</w:t>
      </w:r>
    </w:p>
    <w:p w:rsidR="00C02DA1" w:rsidRPr="004C5A77" w:rsidP="00C87586">
      <w:pPr>
        <w:numPr>
          <w:ilvl w:val="1"/>
          <w:numId w:val="71"/>
        </w:numPr>
        <w:rPr>
          <w:highlight w:val="green"/>
        </w:rPr>
      </w:pPr>
      <w:r w:rsidRPr="004C5A77">
        <w:rPr>
          <w:highlight w:val="green"/>
        </w:rPr>
        <w:t xml:space="preserve">Save the source document </w:t>
      </w:r>
      <w:r w:rsidRPr="004C5A77" w:rsidR="00C87586">
        <w:rPr>
          <w:highlight w:val="green"/>
        </w:rPr>
        <w:t>in</w:t>
      </w:r>
      <w:r w:rsidRPr="004C5A77">
        <w:rPr>
          <w:highlight w:val="green"/>
        </w:rPr>
        <w:t xml:space="preserve">to </w:t>
      </w:r>
      <w:r w:rsidRPr="004C5A77" w:rsidR="00AC7DC5">
        <w:rPr>
          <w:highlight w:val="green"/>
        </w:rPr>
        <w:t>a</w:t>
      </w:r>
      <w:r w:rsidRPr="004C5A77">
        <w:rPr>
          <w:highlight w:val="green"/>
        </w:rPr>
        <w:t xml:space="preserve"> memory stream.</w:t>
      </w:r>
      <w:r w:rsidRPr="004C5A77" w:rsidR="006E5BBD">
        <w:rPr>
          <w:highlight w:val="green"/>
        </w:rPr>
        <w:t xml:space="preserve"> It will allow us to get the </w:t>
      </w:r>
      <w:r w:rsidRPr="004C5A77" w:rsidR="00C87586">
        <w:rPr>
          <w:highlight w:val="green"/>
        </w:rPr>
        <w:t xml:space="preserve">content of the document as an </w:t>
      </w:r>
      <w:r w:rsidRPr="004C5A77" w:rsidR="006E5BBD">
        <w:rPr>
          <w:highlight w:val="green"/>
        </w:rPr>
        <w:t>array of bytes.</w:t>
      </w:r>
    </w:p>
    <w:p w:rsidR="00C02DA1" w:rsidRPr="004C5A77" w:rsidP="00C87586">
      <w:pPr>
        <w:numPr>
          <w:ilvl w:val="1"/>
          <w:numId w:val="71"/>
        </w:numPr>
        <w:rPr>
          <w:highlight w:val="green"/>
        </w:rPr>
      </w:pPr>
      <w:r w:rsidRPr="004C5A77">
        <w:rPr>
          <w:highlight w:val="green"/>
        </w:rPr>
        <w:t>Store the array of bytes into a database field</w:t>
      </w:r>
      <w:r w:rsidRPr="004C5A77">
        <w:rPr>
          <w:highlight w:val="green"/>
        </w:rPr>
        <w:t>.</w:t>
      </w:r>
    </w:p>
    <w:p w:rsidR="00C02DA1" w:rsidRPr="004C5A77" w:rsidP="00AC7DC5">
      <w:pPr>
        <w:numPr>
          <w:ilvl w:val="0"/>
          <w:numId w:val="71"/>
        </w:numPr>
        <w:rPr>
          <w:highlight w:val="green"/>
        </w:rPr>
      </w:pPr>
      <w:r w:rsidRPr="004C5A77">
        <w:rPr>
          <w:highlight w:val="green"/>
        </w:rPr>
        <w:t xml:space="preserve">To read </w:t>
      </w:r>
      <w:r w:rsidRPr="004C5A77" w:rsidR="00AC7DC5">
        <w:rPr>
          <w:highlight w:val="green"/>
        </w:rPr>
        <w:t>a document from a database</w:t>
      </w:r>
      <w:r w:rsidRPr="004C5A77">
        <w:rPr>
          <w:highlight w:val="green"/>
        </w:rPr>
        <w:t>:</w:t>
      </w:r>
    </w:p>
    <w:p w:rsidR="00C02DA1" w:rsidRPr="004C5A77" w:rsidP="00C87586">
      <w:pPr>
        <w:numPr>
          <w:ilvl w:val="1"/>
          <w:numId w:val="71"/>
        </w:numPr>
        <w:rPr>
          <w:highlight w:val="green"/>
        </w:rPr>
      </w:pPr>
      <w:r w:rsidRPr="004C5A77">
        <w:rPr>
          <w:highlight w:val="green"/>
        </w:rPr>
        <w:t>Select a record that contains the document data as an array of bytes</w:t>
      </w:r>
      <w:r w:rsidRPr="004C5A77">
        <w:rPr>
          <w:highlight w:val="green"/>
        </w:rPr>
        <w:t>.</w:t>
      </w:r>
    </w:p>
    <w:p w:rsidR="00C02DA1" w:rsidRPr="004C5A77" w:rsidP="00C87586">
      <w:pPr>
        <w:numPr>
          <w:ilvl w:val="1"/>
          <w:numId w:val="71"/>
        </w:numPr>
        <w:rPr>
          <w:highlight w:val="green"/>
        </w:rPr>
      </w:pPr>
      <w:r w:rsidRPr="004C5A77">
        <w:rPr>
          <w:highlight w:val="green"/>
        </w:rPr>
        <w:t>Load the array of bytes from the data record into a memory stream</w:t>
      </w:r>
      <w:r w:rsidRPr="004C5A77">
        <w:rPr>
          <w:highlight w:val="green"/>
        </w:rPr>
        <w:t>.</w:t>
      </w:r>
    </w:p>
    <w:p w:rsidR="00C02DA1" w:rsidRPr="004C5A77" w:rsidP="006E5BBD">
      <w:pPr>
        <w:numPr>
          <w:ilvl w:val="1"/>
          <w:numId w:val="71"/>
        </w:numPr>
        <w:rPr>
          <w:highlight w:val="green"/>
        </w:rPr>
      </w:pPr>
      <w:r w:rsidRPr="004C5A77">
        <w:rPr>
          <w:highlight w:val="green"/>
        </w:rPr>
        <w:t xml:space="preserve">Create </w:t>
      </w:r>
      <w:r w:rsidRPr="004C5A77" w:rsidR="006E5BBD">
        <w:rPr>
          <w:highlight w:val="green"/>
        </w:rPr>
        <w:t>a</w:t>
      </w:r>
      <w:r w:rsidRPr="004C5A77">
        <w:rPr>
          <w:highlight w:val="green"/>
        </w:rPr>
        <w:t xml:space="preserve"> </w:t>
      </w:r>
      <w:r w:rsidRPr="004C5A77">
        <w:rPr>
          <w:rFonts w:ascii="Courier New" w:hAnsi="Courier New" w:cs="Courier New"/>
          <w:highlight w:val="green"/>
        </w:rPr>
        <w:t>Document</w:t>
      </w:r>
      <w:r w:rsidRPr="004C5A77">
        <w:rPr>
          <w:highlight w:val="green"/>
        </w:rPr>
        <w:t xml:space="preserve"> object </w:t>
      </w:r>
      <w:r w:rsidRPr="004C5A77" w:rsidR="00C87586">
        <w:rPr>
          <w:highlight w:val="green"/>
        </w:rPr>
        <w:t xml:space="preserve">that will load the document </w:t>
      </w:r>
      <w:r w:rsidRPr="004C5A77">
        <w:rPr>
          <w:highlight w:val="green"/>
        </w:rPr>
        <w:t>from the memory stream.</w:t>
      </w:r>
    </w:p>
    <w:p w:rsidR="00C02DA1" w:rsidRPr="004C5A77" w:rsidP="006E5BBD">
      <w:pPr>
        <w:rPr>
          <w:highlight w:val="green"/>
        </w:rPr>
      </w:pPr>
      <w:r w:rsidRPr="004C5A77">
        <w:rPr>
          <w:highlight w:val="green"/>
        </w:rPr>
        <w:t xml:space="preserve">The following Word </w:t>
      </w:r>
      <w:r w:rsidRPr="004C5A77" w:rsidR="006E5BBD">
        <w:rPr>
          <w:highlight w:val="green"/>
        </w:rPr>
        <w:t>document is used in this sample</w:t>
      </w:r>
      <w:r w:rsidRPr="004C5A77">
        <w:rPr>
          <w:highlight w:val="green"/>
        </w:rPr>
        <w:t>:</w:t>
      </w:r>
    </w:p>
    <w:p w:rsidR="00C02DA1" w:rsidRPr="004C5A77" w:rsidP="005871E9">
      <w:pPr>
        <w:rPr>
          <w:noProof/>
          <w:highlight w:val="green"/>
          <w:lang w:eastAsia="ru-RU"/>
        </w:rPr>
      </w:pPr>
      <w:r>
        <w:rPr>
          <w:noProof/>
          <w:lang w:eastAsia="en-US"/>
        </w:rPr>
        <w:drawing>
          <wp:inline distT="0" distB="0" distL="0" distR="0">
            <wp:extent cx="4323715" cy="4699635"/>
            <wp:effectExtent l="19050" t="0" r="635" b="0"/>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tretch>
                      <a:fillRect/>
                    </a:stretch>
                  </pic:blipFill>
                  <pic:spPr bwMode="auto">
                    <a:xfrm>
                      <a:off x="0" y="0"/>
                      <a:ext cx="4323715" cy="4699635"/>
                    </a:xfrm>
                    <a:prstGeom prst="rect">
                      <a:avLst/>
                    </a:prstGeom>
                    <a:noFill/>
                    <a:ln w="9525">
                      <a:noFill/>
                      <a:miter lim="800000"/>
                    </a:ln>
                  </pic:spPr>
                </pic:pic>
              </a:graphicData>
            </a:graphic>
          </wp:inline>
        </w:drawing>
      </w:r>
    </w:p>
    <w:p w:rsidR="006E0E5A" w:rsidRPr="004C5A77" w:rsidP="00356A8B">
      <w:pPr>
        <w:pStyle w:val="Heading5"/>
        <w:rPr>
          <w:highlight w:val="green"/>
        </w:rPr>
      </w:pPr>
      <w:r w:rsidRPr="004C5A77">
        <w:rPr>
          <w:highlight w:val="green"/>
        </w:rPr>
        <w:t>The Code</w:t>
      </w:r>
    </w:p>
    <w:p w:rsidR="006E0E5A" w:rsidRPr="004C5A77" w:rsidP="00835EA1">
      <w:pPr>
        <w:rPr>
          <w:highlight w:val="green"/>
        </w:rPr>
      </w:pPr>
      <w:r w:rsidRPr="004C5A77">
        <w:rPr>
          <w:highlight w:val="green"/>
        </w:rPr>
        <w:t xml:space="preserve">There are </w:t>
      </w:r>
      <w:r w:rsidRPr="004C5A77" w:rsidR="00835EA1">
        <w:rPr>
          <w:highlight w:val="green"/>
        </w:rPr>
        <w:t>three</w:t>
      </w:r>
      <w:r w:rsidRPr="004C5A77">
        <w:rPr>
          <w:highlight w:val="green"/>
        </w:rPr>
        <w:t xml:space="preserve"> meth</w:t>
      </w:r>
      <w:r w:rsidR="00F11505">
        <w:rPr>
          <w:highlight w:val="green"/>
        </w:rPr>
        <w:t>ods implemented in this sample:</w:t>
      </w:r>
    </w:p>
    <w:p w:rsidR="006E0E5A" w:rsidRPr="004C5A77" w:rsidP="006E0E5A">
      <w:pPr>
        <w:numPr>
          <w:ilvl w:val="0"/>
          <w:numId w:val="72"/>
        </w:numPr>
        <w:rPr>
          <w:highlight w:val="green"/>
        </w:rPr>
      </w:pPr>
      <w:r w:rsidRPr="004C5A77">
        <w:rPr>
          <w:highlight w:val="green"/>
        </w:rPr>
        <w:t xml:space="preserve">The </w:t>
      </w:r>
      <w:r w:rsidRPr="004C5A77">
        <w:rPr>
          <w:rFonts w:ascii="Courier New" w:hAnsi="Courier New" w:cs="Courier New"/>
          <w:highlight w:val="green"/>
        </w:rPr>
        <w:t>StoreToDB</w:t>
      </w:r>
      <w:r w:rsidRPr="004C5A77">
        <w:rPr>
          <w:highlight w:val="green"/>
        </w:rPr>
        <w:t xml:space="preserve"> that stores the </w:t>
      </w:r>
      <w:r w:rsidRPr="004C5A77">
        <w:rPr>
          <w:rFonts w:ascii="Courier New" w:hAnsi="Courier New" w:cs="Courier New"/>
          <w:highlight w:val="green"/>
        </w:rPr>
        <w:t>Document</w:t>
      </w:r>
      <w:r w:rsidRPr="004C5A77">
        <w:rPr>
          <w:highlight w:val="green"/>
        </w:rPr>
        <w:t xml:space="preserve"> object into the database.</w:t>
      </w:r>
    </w:p>
    <w:p w:rsidR="006E0E5A" w:rsidRPr="004C5A77" w:rsidP="00E33546">
      <w:pPr>
        <w:numPr>
          <w:ilvl w:val="0"/>
          <w:numId w:val="72"/>
        </w:numPr>
        <w:rPr>
          <w:highlight w:val="green"/>
        </w:rPr>
      </w:pPr>
      <w:r w:rsidRPr="004C5A77">
        <w:rPr>
          <w:highlight w:val="green"/>
        </w:rPr>
        <w:t xml:space="preserve">The </w:t>
      </w:r>
      <w:r w:rsidRPr="004C5A77">
        <w:rPr>
          <w:rFonts w:ascii="Courier New" w:hAnsi="Courier New" w:cs="Courier New"/>
          <w:highlight w:val="green"/>
        </w:rPr>
        <w:t>ReadFromDB</w:t>
      </w:r>
      <w:r w:rsidRPr="004C5A77">
        <w:rPr>
          <w:highlight w:val="green"/>
        </w:rPr>
        <w:t xml:space="preserve"> that reads the </w:t>
      </w:r>
      <w:r w:rsidRPr="004C5A77">
        <w:rPr>
          <w:rFonts w:ascii="Courier New" w:hAnsi="Courier New" w:cs="Courier New"/>
          <w:highlight w:val="green"/>
        </w:rPr>
        <w:t>Document</w:t>
      </w:r>
      <w:r w:rsidRPr="004C5A77">
        <w:rPr>
          <w:highlight w:val="green"/>
        </w:rPr>
        <w:t xml:space="preserve"> object from the database.</w:t>
      </w:r>
    </w:p>
    <w:p w:rsidR="006E0E5A" w:rsidRPr="004C5A77" w:rsidP="00835EA1">
      <w:pPr>
        <w:numPr>
          <w:ilvl w:val="0"/>
          <w:numId w:val="72"/>
        </w:numPr>
        <w:rPr>
          <w:highlight w:val="green"/>
        </w:rPr>
      </w:pPr>
      <w:r w:rsidRPr="004C5A77">
        <w:rPr>
          <w:highlight w:val="green"/>
        </w:rPr>
        <w:t>T</w:t>
      </w:r>
      <w:r w:rsidRPr="004C5A77">
        <w:rPr>
          <w:highlight w:val="green"/>
        </w:rPr>
        <w:t xml:space="preserve">he </w:t>
      </w:r>
      <w:r w:rsidRPr="004C5A77">
        <w:rPr>
          <w:rFonts w:ascii="Courier New" w:hAnsi="Courier New" w:cs="Courier New"/>
          <w:highlight w:val="green"/>
        </w:rPr>
        <w:t>DeleteFromDB</w:t>
      </w:r>
      <w:r w:rsidRPr="004C5A77">
        <w:rPr>
          <w:highlight w:val="green"/>
        </w:rPr>
        <w:t xml:space="preserve"> that deletes the record from the database.</w:t>
      </w:r>
    </w:p>
    <w:p w:rsidR="006E0E5A" w:rsidRPr="004C5A77" w:rsidP="006E0E5A">
      <w:pPr>
        <w:rPr>
          <w:highlight w:val="green"/>
        </w:rPr>
      </w:pPr>
      <w:r w:rsidRPr="004C5A77">
        <w:rPr>
          <w:highlight w:val="green"/>
        </w:rPr>
        <w:t xml:space="preserve">Let’s start </w:t>
      </w:r>
      <w:r w:rsidRPr="004C5A77" w:rsidR="00FA6D53">
        <w:rPr>
          <w:highlight w:val="green"/>
        </w:rPr>
        <w:t>with</w:t>
      </w:r>
      <w:r w:rsidRPr="004C5A77">
        <w:rPr>
          <w:highlight w:val="green"/>
        </w:rPr>
        <w:t xml:space="preserve"> the </w:t>
      </w:r>
      <w:r w:rsidRPr="004C5A77">
        <w:rPr>
          <w:rFonts w:ascii="Courier New" w:hAnsi="Courier New" w:cs="Courier New"/>
          <w:highlight w:val="green"/>
        </w:rPr>
        <w:t>StoreToDB</w:t>
      </w:r>
      <w:r w:rsidRPr="004C5A77">
        <w:rPr>
          <w:highlight w:val="green"/>
        </w:rPr>
        <w:t xml:space="preserve"> method. Here it is:</w:t>
      </w:r>
    </w:p>
    <w:p w:rsidR="006E0E5A" w:rsidRPr="004C5A77" w:rsidP="006E0E5A">
      <w:pPr>
        <w:pStyle w:val="Example"/>
        <w:rPr>
          <w:highlight w:val="green"/>
        </w:rPr>
      </w:pPr>
      <w:r w:rsidRPr="004C5A77">
        <w:rPr>
          <w:highlight w:val="green"/>
        </w:rPr>
        <w:t>{$ExId:DocumentInDB_StoreToDB}</w:t>
      </w:r>
    </w:p>
    <w:p w:rsidR="00FA6D53" w:rsidRPr="004C5A77" w:rsidP="004B6E6E">
      <w:pPr>
        <w:rPr>
          <w:highlight w:val="green"/>
        </w:rPr>
      </w:pPr>
      <w:r w:rsidRPr="004C5A77">
        <w:rPr>
          <w:highlight w:val="green"/>
        </w:rPr>
        <w:t>At first</w:t>
      </w:r>
      <w:r w:rsidRPr="004C5A77" w:rsidR="004B6E6E">
        <w:rPr>
          <w:highlight w:val="green"/>
        </w:rPr>
        <w:t>,</w:t>
      </w:r>
      <w:r w:rsidRPr="004C5A77">
        <w:rPr>
          <w:highlight w:val="green"/>
        </w:rPr>
        <w:t xml:space="preserve"> you need to create </w:t>
      </w:r>
      <w:r w:rsidRPr="004C5A77" w:rsidR="004B6E6E">
        <w:rPr>
          <w:highlight w:val="green"/>
        </w:rPr>
        <w:t>a</w:t>
      </w:r>
      <w:r w:rsidRPr="004C5A77">
        <w:rPr>
          <w:highlight w:val="green"/>
        </w:rPr>
        <w:t xml:space="preserve"> connection to the database. In </w:t>
      </w:r>
      <w:r w:rsidRPr="004C5A77" w:rsidR="004B6E6E">
        <w:rPr>
          <w:highlight w:val="green"/>
        </w:rPr>
        <w:t>this</w:t>
      </w:r>
      <w:r w:rsidRPr="004C5A77">
        <w:rPr>
          <w:highlight w:val="green"/>
        </w:rPr>
        <w:t xml:space="preserve"> sample we are using </w:t>
      </w:r>
      <w:r w:rsidRPr="004C5A77" w:rsidR="004B6E6E">
        <w:rPr>
          <w:highlight w:val="green"/>
        </w:rPr>
        <w:t xml:space="preserve">a Microsoft Access </w:t>
      </w:r>
      <w:r w:rsidRPr="004C5A77">
        <w:rPr>
          <w:highlight w:val="green"/>
        </w:rPr>
        <w:t xml:space="preserve">.mdb </w:t>
      </w:r>
      <w:r w:rsidRPr="004C5A77" w:rsidR="004B6E6E">
        <w:rPr>
          <w:highlight w:val="green"/>
        </w:rPr>
        <w:t>database</w:t>
      </w:r>
      <w:r w:rsidRPr="004C5A77">
        <w:rPr>
          <w:highlight w:val="green"/>
        </w:rPr>
        <w:t xml:space="preserve"> to store </w:t>
      </w:r>
      <w:r w:rsidRPr="004C5A77" w:rsidR="004B6E6E">
        <w:rPr>
          <w:highlight w:val="green"/>
        </w:rPr>
        <w:t>an</w:t>
      </w:r>
      <w:r w:rsidRPr="004C5A77">
        <w:rPr>
          <w:highlight w:val="green"/>
        </w:rPr>
        <w:t xml:space="preserve"> Aspose.Words document. Then you should </w:t>
      </w:r>
      <w:r w:rsidRPr="004C5A77" w:rsidR="004B6E6E">
        <w:rPr>
          <w:highlight w:val="green"/>
        </w:rPr>
        <w:t>create a</w:t>
      </w:r>
      <w:r w:rsidRPr="004C5A77">
        <w:rPr>
          <w:highlight w:val="green"/>
        </w:rPr>
        <w:t xml:space="preserve"> memory stream and </w:t>
      </w:r>
      <w:r w:rsidRPr="004C5A77" w:rsidR="004B6E6E">
        <w:rPr>
          <w:highlight w:val="green"/>
        </w:rPr>
        <w:t>save</w:t>
      </w:r>
      <w:r w:rsidRPr="004C5A77">
        <w:rPr>
          <w:highlight w:val="green"/>
        </w:rPr>
        <w:t xml:space="preserve"> the document there using the Save method of the </w:t>
      </w:r>
      <w:r w:rsidRPr="004C5A77">
        <w:rPr>
          <w:rFonts w:ascii="Courier New" w:hAnsi="Courier New" w:cs="Courier New"/>
          <w:highlight w:val="green"/>
        </w:rPr>
        <w:t>Document</w:t>
      </w:r>
      <w:r w:rsidRPr="004C5A77">
        <w:rPr>
          <w:highlight w:val="green"/>
        </w:rPr>
        <w:t xml:space="preserve"> class. The next step is the most important: specify the </w:t>
      </w:r>
      <w:r w:rsidRPr="004C5A77">
        <w:rPr>
          <w:rFonts w:ascii="Courier New" w:hAnsi="Courier New" w:cs="Courier New"/>
          <w:highlight w:val="green"/>
        </w:rPr>
        <w:t>commandString</w:t>
      </w:r>
      <w:r w:rsidRPr="004C5A77">
        <w:rPr>
          <w:highlight w:val="green"/>
        </w:rPr>
        <w:t xml:space="preserve">, which is an SQL expression that will do all the work. For the storing use the “INSERT INTO” command, specify the table and supply the values of two record fields – </w:t>
      </w:r>
      <w:r w:rsidRPr="004C5A77">
        <w:rPr>
          <w:rFonts w:ascii="Courier New" w:hAnsi="Courier New" w:cs="Courier New"/>
          <w:highlight w:val="green"/>
        </w:rPr>
        <w:t>FileName</w:t>
      </w:r>
      <w:r w:rsidRPr="004C5A77">
        <w:rPr>
          <w:highlight w:val="green"/>
        </w:rPr>
        <w:t xml:space="preserve"> and </w:t>
      </w:r>
      <w:r w:rsidRPr="004C5A77">
        <w:rPr>
          <w:rFonts w:ascii="Courier New" w:hAnsi="Courier New" w:cs="Courier New"/>
          <w:highlight w:val="green"/>
        </w:rPr>
        <w:t>FileContent</w:t>
      </w:r>
      <w:r w:rsidRPr="004C5A77">
        <w:rPr>
          <w:highlight w:val="green"/>
        </w:rPr>
        <w:t xml:space="preserve">. To avoid additional parameters, the file name is acquired from the </w:t>
      </w:r>
      <w:r w:rsidRPr="004C5A77">
        <w:rPr>
          <w:rFonts w:ascii="Courier New" w:hAnsi="Courier New" w:cs="Courier New"/>
          <w:highlight w:val="green"/>
        </w:rPr>
        <w:t>Document</w:t>
      </w:r>
      <w:r w:rsidRPr="004C5A77">
        <w:rPr>
          <w:highlight w:val="green"/>
        </w:rPr>
        <w:t xml:space="preserve"> object itself. The </w:t>
      </w:r>
      <w:r w:rsidRPr="004C5A77">
        <w:rPr>
          <w:rFonts w:ascii="Courier New" w:hAnsi="Courier New" w:cs="Courier New"/>
          <w:highlight w:val="green"/>
        </w:rPr>
        <w:t>FileContent</w:t>
      </w:r>
      <w:r w:rsidRPr="004C5A77">
        <w:rPr>
          <w:highlight w:val="green"/>
        </w:rPr>
        <w:t xml:space="preserve"> field value assigned to the memory stream buffer, which actually contains the binary representation of the stored document. The remaining lines of code are quite simple, as we are simply opening the created connection to the database, executing the command and closing the connection. And that’s it, the work is done, the Aspose.Words document is stored to the DB.</w:t>
      </w:r>
    </w:p>
    <w:p w:rsidR="006E0E5A" w:rsidRPr="004C5A77" w:rsidP="00FA6D53">
      <w:pPr>
        <w:rPr>
          <w:highlight w:val="green"/>
        </w:rPr>
      </w:pPr>
      <w:r w:rsidRPr="004C5A77">
        <w:rPr>
          <w:highlight w:val="green"/>
        </w:rPr>
        <w:t xml:space="preserve">The </w:t>
      </w:r>
      <w:r w:rsidRPr="004C5A77">
        <w:rPr>
          <w:rFonts w:ascii="Courier New" w:hAnsi="Courier New" w:cs="Courier New"/>
          <w:highlight w:val="green"/>
        </w:rPr>
        <w:t>ReadFromDB</w:t>
      </w:r>
      <w:r w:rsidRPr="004C5A77">
        <w:rPr>
          <w:highlight w:val="green"/>
        </w:rPr>
        <w:t xml:space="preserve"> method has a lot in common with </w:t>
      </w:r>
      <w:r w:rsidRPr="004C5A77">
        <w:rPr>
          <w:rFonts w:ascii="Courier New" w:hAnsi="Courier New" w:cs="Courier New"/>
          <w:highlight w:val="green"/>
        </w:rPr>
        <w:t>StoreToDB</w:t>
      </w:r>
      <w:r w:rsidRPr="004C5A77">
        <w:rPr>
          <w:highlight w:val="green"/>
        </w:rPr>
        <w:t>, although there are several noticeable differences due to the fact that here we need to gather some data from the DB, rather than add data into it.</w:t>
      </w:r>
    </w:p>
    <w:p w:rsidR="006E0E5A" w:rsidRPr="004C5A77" w:rsidP="006E0E5A">
      <w:pPr>
        <w:pStyle w:val="Example"/>
        <w:rPr>
          <w:highlight w:val="green"/>
        </w:rPr>
      </w:pPr>
      <w:r w:rsidRPr="004C5A77">
        <w:rPr>
          <w:highlight w:val="green"/>
        </w:rPr>
        <w:t>{$ExId:DocumentInDB_ReadFromDB}</w:t>
      </w:r>
    </w:p>
    <w:p w:rsidR="000318BE" w:rsidRPr="004C5A77" w:rsidP="000318BE">
      <w:pPr>
        <w:rPr>
          <w:highlight w:val="green"/>
        </w:rPr>
      </w:pPr>
      <w:r w:rsidRPr="004C5A77">
        <w:rPr>
          <w:highlight w:val="green"/>
        </w:rPr>
        <w:t xml:space="preserve">The first difference is the SQL command. Here you should use the “SELECT * FROM” expression and fetch the necessary record using the filename. The next point of interest is that due to the fact that we need to collect the data from the database in the </w:t>
      </w:r>
      <w:r w:rsidRPr="004C5A77">
        <w:rPr>
          <w:rFonts w:ascii="Courier New" w:hAnsi="Courier New" w:cs="Courier New"/>
          <w:highlight w:val="green"/>
        </w:rPr>
        <w:t>DataSet</w:t>
      </w:r>
      <w:r w:rsidRPr="004C5A77">
        <w:rPr>
          <w:highlight w:val="green"/>
        </w:rPr>
        <w:t xml:space="preserve"> object, to fill the </w:t>
      </w:r>
      <w:r w:rsidRPr="004C5A77">
        <w:rPr>
          <w:rFonts w:ascii="Courier New" w:hAnsi="Courier New" w:cs="Courier New"/>
          <w:highlight w:val="green"/>
        </w:rPr>
        <w:t>DataSet</w:t>
      </w:r>
      <w:r w:rsidRPr="004C5A77">
        <w:rPr>
          <w:highlight w:val="green"/>
        </w:rPr>
        <w:t xml:space="preserve"> it is necessary to use an </w:t>
      </w:r>
      <w:r w:rsidRPr="004C5A77">
        <w:rPr>
          <w:rFonts w:ascii="Courier New" w:hAnsi="Courier New" w:cs="Courier New"/>
          <w:highlight w:val="green"/>
        </w:rPr>
        <w:t>OleDbDataAdapter</w:t>
      </w:r>
      <w:r w:rsidRPr="004C5A77">
        <w:rPr>
          <w:highlight w:val="green"/>
        </w:rPr>
        <w:t xml:space="preserve"> instance initialized with our SQL expression. Then gather the data with the connection opened and make the necessary checks to ensure that the requested data is actually extracted. In the final steps, the procedure of the document storing is reversed – here you should read the binary buffer, put it into the memory stream and load the </w:t>
      </w:r>
      <w:r w:rsidRPr="004C5A77">
        <w:rPr>
          <w:rFonts w:ascii="Courier New" w:hAnsi="Courier New" w:cs="Courier New"/>
          <w:highlight w:val="green"/>
        </w:rPr>
        <w:t>Document</w:t>
      </w:r>
      <w:r w:rsidRPr="004C5A77">
        <w:rPr>
          <w:highlight w:val="green"/>
        </w:rPr>
        <w:t xml:space="preserve"> object from that stream. Then all you have to do is to save the document with the appropriate name to the appropriate folder.</w:t>
      </w:r>
    </w:p>
    <w:p w:rsidR="006E0E5A" w:rsidRPr="004C5A77" w:rsidP="000318BE">
      <w:pPr>
        <w:rPr>
          <w:highlight w:val="green"/>
        </w:rPr>
      </w:pPr>
      <w:r w:rsidRPr="004C5A77">
        <w:rPr>
          <w:highlight w:val="green"/>
        </w:rPr>
        <w:t xml:space="preserve">The final method is the </w:t>
      </w:r>
      <w:r w:rsidRPr="004C5A77">
        <w:rPr>
          <w:rFonts w:ascii="Courier New" w:hAnsi="Courier New" w:cs="Courier New"/>
          <w:highlight w:val="green"/>
        </w:rPr>
        <w:t>DeleteFromDB</w:t>
      </w:r>
      <w:r w:rsidRPr="004C5A77">
        <w:rPr>
          <w:highlight w:val="green"/>
        </w:rPr>
        <w:t xml:space="preserve">. This is quite straightforward as there are no manipulations with the </w:t>
      </w:r>
      <w:r w:rsidRPr="004C5A77">
        <w:rPr>
          <w:rFonts w:ascii="Courier New" w:hAnsi="Courier New" w:cs="Courier New"/>
          <w:highlight w:val="green"/>
        </w:rPr>
        <w:t>Document</w:t>
      </w:r>
      <w:r w:rsidRPr="004C5A77">
        <w:rPr>
          <w:highlight w:val="green"/>
        </w:rPr>
        <w:t xml:space="preserve"> object.</w:t>
      </w:r>
    </w:p>
    <w:p w:rsidR="00793DF4" w:rsidRPr="004C5A77" w:rsidP="00793DF4">
      <w:pPr>
        <w:pStyle w:val="Example"/>
        <w:rPr>
          <w:highlight w:val="green"/>
        </w:rPr>
      </w:pPr>
      <w:r w:rsidRPr="004C5A77">
        <w:rPr>
          <w:highlight w:val="green"/>
        </w:rPr>
        <w:t>{$ExId:DocumentInDB_DeleteFromDB}</w:t>
      </w:r>
    </w:p>
    <w:p w:rsidR="000318BE" w:rsidRPr="004C5A77" w:rsidP="000318BE">
      <w:pPr>
        <w:rPr>
          <w:highlight w:val="green"/>
        </w:rPr>
      </w:pPr>
      <w:r w:rsidRPr="004C5A77">
        <w:rPr>
          <w:highlight w:val="green"/>
        </w:rPr>
        <w:t>That’s all there is to it:  create the connection, specify the SQL command “DELETE * FROM” using the filename to point out the record, execute the command with the opened connection. Voila, the document is deleted from the database.</w:t>
      </w:r>
    </w:p>
    <w:p w:rsidR="00C02DA1" w:rsidRPr="004C5A77" w:rsidP="000318BE">
      <w:pPr>
        <w:rPr>
          <w:highlight w:val="green"/>
        </w:rPr>
      </w:pPr>
      <w:r w:rsidRPr="004C5A77">
        <w:rPr>
          <w:highlight w:val="green"/>
        </w:rPr>
        <w:t>To illustrate all three methods we have called them all in a row:</w:t>
      </w:r>
    </w:p>
    <w:p w:rsidR="00793DF4" w:rsidRPr="004C5A77" w:rsidP="00793DF4">
      <w:pPr>
        <w:pStyle w:val="Example"/>
        <w:rPr>
          <w:highlight w:val="green"/>
        </w:rPr>
      </w:pPr>
      <w:r w:rsidRPr="004C5A77">
        <w:rPr>
          <w:highlight w:val="green"/>
        </w:rPr>
        <w:t>{$ExId:DocumentInDB_Main}</w:t>
      </w:r>
    </w:p>
    <w:p w:rsidR="00793DF4" w:rsidRPr="004C5A77" w:rsidP="00356A8B">
      <w:pPr>
        <w:pStyle w:val="Heading5"/>
        <w:rPr>
          <w:highlight w:val="green"/>
        </w:rPr>
      </w:pPr>
      <w:r w:rsidRPr="004C5A77">
        <w:rPr>
          <w:highlight w:val="green"/>
        </w:rPr>
        <w:t>End Result</w:t>
      </w:r>
    </w:p>
    <w:p w:rsidR="00793DF4" w:rsidRPr="004C5A77" w:rsidP="00793DF4">
      <w:pPr>
        <w:rPr>
          <w:highlight w:val="green"/>
        </w:rPr>
      </w:pPr>
      <w:r w:rsidRPr="004C5A77">
        <w:rPr>
          <w:highlight w:val="green"/>
        </w:rPr>
        <w:t>When the code executed you will see the following document in the Data folder:</w:t>
      </w:r>
    </w:p>
    <w:p w:rsidR="00793DF4" w:rsidRPr="00793DF4" w:rsidP="00793DF4">
      <w:r>
        <w:rPr>
          <w:noProof/>
          <w:lang w:eastAsia="en-US"/>
        </w:rPr>
        <w:drawing>
          <wp:inline distT="0" distB="0" distL="0" distR="0">
            <wp:extent cx="5486400" cy="5954395"/>
            <wp:effectExtent l="19050" t="0" r="0" b="0"/>
            <wp:docPr id="1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tretch>
                      <a:fillRect/>
                    </a:stretch>
                  </pic:blipFill>
                  <pic:spPr bwMode="auto">
                    <a:xfrm>
                      <a:off x="0" y="0"/>
                      <a:ext cx="5486400" cy="5954395"/>
                    </a:xfrm>
                    <a:prstGeom prst="rect">
                      <a:avLst/>
                    </a:prstGeom>
                    <a:noFill/>
                    <a:ln w="9525">
                      <a:noFill/>
                      <a:miter lim="800000"/>
                    </a:ln>
                  </pic:spPr>
                </pic:pic>
              </a:graphicData>
            </a:graphic>
          </wp:inline>
        </w:drawing>
      </w:r>
    </w:p>
    <w:p w:rsidR="00991E3F" w:rsidP="00991E3F">
      <w:pPr>
        <w:pStyle w:val="Heading3"/>
      </w:pPr>
      <w:r>
        <w:t xml:space="preserve">How-to: </w:t>
      </w:r>
      <w:r>
        <w:t>Load Plain Text (</w:t>
      </w:r>
      <w:smartTag w:uri="urn:schemas-microsoft-com:office:smarttags" w:element="stockticker">
        <w:r>
          <w:t>TXT</w:t>
        </w:r>
      </w:smartTag>
      <w:r>
        <w:t>) Files</w:t>
      </w:r>
    </w:p>
    <w:p w:rsidR="00EE5047" w:rsidP="00EE5047">
      <w:r w:rsidRPr="00596522">
        <w:t xml:space="preserve">You can download the complete source code of the </w:t>
      </w:r>
      <w:r w:rsidRPr="00596522">
        <w:rPr>
          <w:b/>
        </w:rPr>
        <w:t>LoadTxt</w:t>
      </w:r>
      <w:r w:rsidRPr="00596522">
        <w:t xml:space="preserve"> sample </w:t>
      </w:r>
      <w:r>
        <w:fldChar w:fldCharType="begin"/>
      </w:r>
      <w:r>
        <w:instrText xml:space="preserve"> HYPERLINK "http://www.aspose.com/community/files/51/file-format-components/aspose.words-for-.net-and-java/category1177.aspx" </w:instrText>
      </w:r>
      <w:r>
        <w:fldChar w:fldCharType="separate"/>
      </w:r>
      <w:r w:rsidRPr="004D3B15">
        <w:rPr>
          <w:rStyle w:val="Hyperlink"/>
          <w:highlight w:val="green"/>
          <w:lang w:val="en-NZ"/>
        </w:rPr>
        <w:t>here</w:t>
      </w:r>
      <w:r>
        <w:fldChar w:fldCharType="end"/>
      </w:r>
      <w:r>
        <w:fldChar w:fldCharType="begin"/>
      </w:r>
      <w:r>
        <w:instrText xml:space="preserve"> HYPERLINK "http://www.aspose.com/community/files/72/java-components/aspose.words-for-java/category1377.aspx" </w:instrText>
      </w:r>
      <w:r>
        <w:fldChar w:fldCharType="separate"/>
      </w:r>
      <w:r w:rsidRPr="004D3B15" w:rsidR="00607227">
        <w:rPr>
          <w:rStyle w:val="Hyperlink"/>
          <w:highlight w:val="red"/>
          <w:lang w:val="en-NZ"/>
        </w:rPr>
        <w:t>here</w:t>
      </w:r>
      <w:r>
        <w:fldChar w:fldCharType="end"/>
      </w:r>
      <w:r w:rsidRPr="00607227">
        <w:t>.</w:t>
      </w:r>
    </w:p>
    <w:p w:rsidR="00991E3F" w:rsidP="00991E3F">
      <w:r>
        <w:t xml:space="preserve">Currently, Aspose.Words </w:t>
      </w:r>
      <w:r>
        <w:t>support</w:t>
      </w:r>
      <w:r w:rsidR="004F1D49">
        <w:t>s</w:t>
      </w:r>
      <w:r>
        <w:t xml:space="preserve"> saving documents as plain text files, but do</w:t>
      </w:r>
      <w:r>
        <w:t>es</w:t>
      </w:r>
      <w:r>
        <w:t xml:space="preserve"> not directly support loading them. However, it is easy to write your own code to load plain text files into Aspose.Words.</w:t>
      </w:r>
    </w:p>
    <w:p w:rsidR="00991E3F" w:rsidP="00991E3F">
      <w:pPr>
        <w:pStyle w:val="Example"/>
      </w:pPr>
      <w:r>
        <w:t>{$ExId:LoadTxt}</w:t>
      </w:r>
    </w:p>
    <w:sectPr w:rsidSect="0078607E">
      <w:headerReference w:type="default" r:id="rId15"/>
      <w:footerReference w:type="default" r:id="rId16"/>
      <w:type w:val="continuous"/>
      <w:pgSz w:w="12240" w:h="15840"/>
      <w:pgMar w:top="1440" w:right="1800" w:bottom="1440" w:left="1800"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14C">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3C5" w:rsidRPr="001E1733" w:rsidP="0078607E">
    <w:pPr>
      <w:pStyle w:val="Header"/>
      <w:tabs>
        <w:tab w:val="clear" w:pos="4677"/>
        <w:tab w:val="right" w:pos="8520"/>
        <w:tab w:val="clear" w:pos="9355"/>
      </w:tabs>
      <w:rPr>
        <w:szCs w:val="28"/>
      </w:rPr>
    </w:pPr>
    <w:r>
      <w:rPr>
        <w:szCs w:val="28"/>
      </w:rPr>
      <w:t>Aspose.Words Product Documentation</w:t>
    </w:r>
    <w:r>
      <w:rPr>
        <w:szCs w:val="28"/>
      </w:rPr>
      <w:tab/>
    </w:r>
    <w:r w:rsidR="00572E15">
      <w:rPr>
        <w:szCs w:val="28"/>
      </w:rPr>
      <w:fldChar w:fldCharType="begin"/>
    </w:r>
    <w:r>
      <w:rPr>
        <w:szCs w:val="28"/>
      </w:rPr>
      <w:instrText xml:space="preserve"> PAGE  \* Arabic  \* MERGEFORMAT </w:instrText>
    </w:r>
    <w:r w:rsidR="00572E15">
      <w:rPr>
        <w:szCs w:val="28"/>
      </w:rPr>
      <w:fldChar w:fldCharType="separate"/>
    </w:r>
    <w:r w:rsidR="00DE48B6">
      <w:rPr>
        <w:noProof/>
        <w:szCs w:val="28"/>
      </w:rPr>
      <w:t>2</w:t>
    </w:r>
    <w:r w:rsidR="00572E15">
      <w:rPr>
        <w:szCs w:val="2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B09"/>
    <w:multiLevelType w:val="hybridMultilevel"/>
    <w:tmpl w:val="1B4A26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2812DF1"/>
    <w:multiLevelType w:val="hybridMultilevel"/>
    <w:tmpl w:val="550C091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31914BF"/>
    <w:multiLevelType w:val="hybridMultilevel"/>
    <w:tmpl w:val="0CA45D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684168F"/>
    <w:multiLevelType w:val="hybridMultilevel"/>
    <w:tmpl w:val="3A983E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6D0778C"/>
    <w:multiLevelType w:val="hybridMultilevel"/>
    <w:tmpl w:val="82B6FBF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770090D"/>
    <w:multiLevelType w:val="hybridMultilevel"/>
    <w:tmpl w:val="F78073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B4E654D"/>
    <w:multiLevelType w:val="hybridMultilevel"/>
    <w:tmpl w:val="1D20B00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0B6717C1"/>
    <w:multiLevelType w:val="hybridMultilevel"/>
    <w:tmpl w:val="05F288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0D8D0F65"/>
    <w:multiLevelType w:val="hybridMultilevel"/>
    <w:tmpl w:val="81A4CE5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nsid w:val="0DD60EB3"/>
    <w:multiLevelType w:val="hybridMultilevel"/>
    <w:tmpl w:val="2B9EBC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1897920"/>
    <w:multiLevelType w:val="hybridMultilevel"/>
    <w:tmpl w:val="1D14F5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2A743DE"/>
    <w:multiLevelType w:val="hybridMultilevel"/>
    <w:tmpl w:val="ED9296C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15046B30"/>
    <w:multiLevelType w:val="hybridMultilevel"/>
    <w:tmpl w:val="9BF0C42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8727D70"/>
    <w:multiLevelType w:val="hybridMultilevel"/>
    <w:tmpl w:val="ECD086B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18AE0E51"/>
    <w:multiLevelType w:val="hybridMultilevel"/>
    <w:tmpl w:val="273EE41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0"/>
      <w:numFmt w:val="bullet"/>
      <w:lvlText w:val="•"/>
      <w:lvlJc w:val="left"/>
      <w:pPr>
        <w:ind w:left="2700" w:hanging="720"/>
      </w:pPr>
      <w:rPr>
        <w:rFonts w:ascii="Verdana" w:eastAsia="SimSun" w:hAnsi="Verdana"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19161284"/>
    <w:multiLevelType w:val="hybridMultilevel"/>
    <w:tmpl w:val="292497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1982583A"/>
    <w:multiLevelType w:val="hybridMultilevel"/>
    <w:tmpl w:val="D5A6FB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1ADC3205"/>
    <w:multiLevelType w:val="hybridMultilevel"/>
    <w:tmpl w:val="3830E46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1BD62982"/>
    <w:multiLevelType w:val="hybridMultilevel"/>
    <w:tmpl w:val="2C82ECA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1BF6740B"/>
    <w:multiLevelType w:val="hybridMultilevel"/>
    <w:tmpl w:val="48928BA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1C5C25C1"/>
    <w:multiLevelType w:val="hybridMultilevel"/>
    <w:tmpl w:val="377842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214D321B"/>
    <w:multiLevelType w:val="hybridMultilevel"/>
    <w:tmpl w:val="DBF039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24D1622"/>
    <w:multiLevelType w:val="hybridMultilevel"/>
    <w:tmpl w:val="80662B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24202660"/>
    <w:multiLevelType w:val="hybridMultilevel"/>
    <w:tmpl w:val="DFCE8DA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24840A1D"/>
    <w:multiLevelType w:val="hybridMultilevel"/>
    <w:tmpl w:val="4FBEA3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249065E0"/>
    <w:multiLevelType w:val="hybridMultilevel"/>
    <w:tmpl w:val="66E27C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25101AF9"/>
    <w:multiLevelType w:val="hybridMultilevel"/>
    <w:tmpl w:val="8E5E58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25684FED"/>
    <w:multiLevelType w:val="hybridMultilevel"/>
    <w:tmpl w:val="E39093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27DF6353"/>
    <w:multiLevelType w:val="hybridMultilevel"/>
    <w:tmpl w:val="613CC89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2BC15111"/>
    <w:multiLevelType w:val="hybridMultilevel"/>
    <w:tmpl w:val="99560BB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2CB6070F"/>
    <w:multiLevelType w:val="hybridMultilevel"/>
    <w:tmpl w:val="EB6E75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2D9B5FB8"/>
    <w:multiLevelType w:val="hybridMultilevel"/>
    <w:tmpl w:val="B2D2ADC8"/>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2E202F87"/>
    <w:multiLevelType w:val="hybridMultilevel"/>
    <w:tmpl w:val="24DA49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2EBD3978"/>
    <w:multiLevelType w:val="hybridMultilevel"/>
    <w:tmpl w:val="BE36CF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2FFC21E1"/>
    <w:multiLevelType w:val="hybridMultilevel"/>
    <w:tmpl w:val="C37052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300F7901"/>
    <w:multiLevelType w:val="hybridMultilevel"/>
    <w:tmpl w:val="96D86F7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6">
    <w:nsid w:val="31233BFC"/>
    <w:multiLevelType w:val="hybridMultilevel"/>
    <w:tmpl w:val="E7DEBE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323318B8"/>
    <w:multiLevelType w:val="hybridMultilevel"/>
    <w:tmpl w:val="1FD0C43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34CB1D85"/>
    <w:multiLevelType w:val="hybridMultilevel"/>
    <w:tmpl w:val="3EDA8B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357E5235"/>
    <w:multiLevelType w:val="hybridMultilevel"/>
    <w:tmpl w:val="097882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36464CC3"/>
    <w:multiLevelType w:val="hybridMultilevel"/>
    <w:tmpl w:val="42A8B82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nsid w:val="36A92495"/>
    <w:multiLevelType w:val="hybridMultilevel"/>
    <w:tmpl w:val="435A2B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3830524F"/>
    <w:multiLevelType w:val="hybridMultilevel"/>
    <w:tmpl w:val="E74E2C6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3A0A40CD"/>
    <w:multiLevelType w:val="hybridMultilevel"/>
    <w:tmpl w:val="8EDAE2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3BC24E7A"/>
    <w:multiLevelType w:val="hybridMultilevel"/>
    <w:tmpl w:val="D4FC48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3D4C4710"/>
    <w:multiLevelType w:val="hybridMultilevel"/>
    <w:tmpl w:val="E71CD3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3D873602"/>
    <w:multiLevelType w:val="hybridMultilevel"/>
    <w:tmpl w:val="51022A0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nsid w:val="3ED12776"/>
    <w:multiLevelType w:val="hybridMultilevel"/>
    <w:tmpl w:val="2BF497C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nsid w:val="409971F8"/>
    <w:multiLevelType w:val="hybridMultilevel"/>
    <w:tmpl w:val="1A688B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nsid w:val="425D2781"/>
    <w:multiLevelType w:val="hybridMultilevel"/>
    <w:tmpl w:val="76EA6D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nsid w:val="43BA6DC8"/>
    <w:multiLevelType w:val="hybridMultilevel"/>
    <w:tmpl w:val="802EF2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1">
    <w:nsid w:val="453833EB"/>
    <w:multiLevelType w:val="hybridMultilevel"/>
    <w:tmpl w:val="E11811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2">
    <w:nsid w:val="47BC4B31"/>
    <w:multiLevelType w:val="hybridMultilevel"/>
    <w:tmpl w:val="AE98AF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nsid w:val="48216FB8"/>
    <w:multiLevelType w:val="hybridMultilevel"/>
    <w:tmpl w:val="529CAE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4">
    <w:nsid w:val="4F0659CF"/>
    <w:multiLevelType w:val="hybridMultilevel"/>
    <w:tmpl w:val="6CFA20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5">
    <w:nsid w:val="4FF06593"/>
    <w:multiLevelType w:val="hybridMultilevel"/>
    <w:tmpl w:val="CC3EF64A"/>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6">
    <w:nsid w:val="504662CD"/>
    <w:multiLevelType w:val="hybridMultilevel"/>
    <w:tmpl w:val="B80C58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7">
    <w:nsid w:val="505C1A59"/>
    <w:multiLevelType w:val="hybridMultilevel"/>
    <w:tmpl w:val="0B2872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nsid w:val="53A35A52"/>
    <w:multiLevelType w:val="hybridMultilevel"/>
    <w:tmpl w:val="6874C95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
    <w:nsid w:val="54754563"/>
    <w:multiLevelType w:val="hybridMultilevel"/>
    <w:tmpl w:val="F830E77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0">
    <w:nsid w:val="54A619A3"/>
    <w:multiLevelType w:val="hybridMultilevel"/>
    <w:tmpl w:val="1F16F9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1">
    <w:nsid w:val="550B4500"/>
    <w:multiLevelType w:val="hybridMultilevel"/>
    <w:tmpl w:val="AA4835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2">
    <w:nsid w:val="561474FC"/>
    <w:multiLevelType w:val="hybridMultilevel"/>
    <w:tmpl w:val="6660F8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3">
    <w:nsid w:val="574A7AC1"/>
    <w:multiLevelType w:val="hybridMultilevel"/>
    <w:tmpl w:val="1618DB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4">
    <w:nsid w:val="58950600"/>
    <w:multiLevelType w:val="hybridMultilevel"/>
    <w:tmpl w:val="CD78F19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5">
    <w:nsid w:val="58975E0C"/>
    <w:multiLevelType w:val="hybridMultilevel"/>
    <w:tmpl w:val="807A57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6">
    <w:nsid w:val="5902753F"/>
    <w:multiLevelType w:val="hybridMultilevel"/>
    <w:tmpl w:val="61B00D4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nsid w:val="59A2541F"/>
    <w:multiLevelType w:val="hybridMultilevel"/>
    <w:tmpl w:val="F45E3C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8">
    <w:nsid w:val="59F962CB"/>
    <w:multiLevelType w:val="hybridMultilevel"/>
    <w:tmpl w:val="9F0AC19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
    <w:nsid w:val="5A05494F"/>
    <w:multiLevelType w:val="hybridMultilevel"/>
    <w:tmpl w:val="60482C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0">
    <w:nsid w:val="5A774B87"/>
    <w:multiLevelType w:val="hybridMultilevel"/>
    <w:tmpl w:val="7602AD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1">
    <w:nsid w:val="5B227535"/>
    <w:multiLevelType w:val="hybridMultilevel"/>
    <w:tmpl w:val="681E9F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2">
    <w:nsid w:val="5C2F50F7"/>
    <w:multiLevelType w:val="hybridMultilevel"/>
    <w:tmpl w:val="C902DC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3">
    <w:nsid w:val="62F474ED"/>
    <w:multiLevelType w:val="hybridMultilevel"/>
    <w:tmpl w:val="FC0E563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4">
    <w:nsid w:val="63DB0FC7"/>
    <w:multiLevelType w:val="hybridMultilevel"/>
    <w:tmpl w:val="0BA2B3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5">
    <w:nsid w:val="67FE56C1"/>
    <w:multiLevelType w:val="hybridMultilevel"/>
    <w:tmpl w:val="BFBC19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6">
    <w:nsid w:val="691B7989"/>
    <w:multiLevelType w:val="hybridMultilevel"/>
    <w:tmpl w:val="9D728A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7">
    <w:nsid w:val="6A13342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nsid w:val="6A493ECF"/>
    <w:multiLevelType w:val="hybridMultilevel"/>
    <w:tmpl w:val="B55E904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9">
    <w:nsid w:val="6B0B4EA9"/>
    <w:multiLevelType w:val="hybridMultilevel"/>
    <w:tmpl w:val="D180B5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0">
    <w:nsid w:val="6B4A404E"/>
    <w:multiLevelType w:val="hybridMultilevel"/>
    <w:tmpl w:val="62387458"/>
    <w:lvl w:ilvl="0">
      <w:start w:val="1"/>
      <w:numFmt w:val="bullet"/>
      <w:pStyle w:val="ppp"/>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1">
    <w:nsid w:val="6CB76AD1"/>
    <w:multiLevelType w:val="multilevel"/>
    <w:tmpl w:val="9A18F6D0"/>
    <w:styleLink w:val="Bullets"/>
    <w:lvl w:ilvl="0">
      <w:start w:val="1"/>
      <w:numFmt w:val="bullet"/>
      <w:lvlText w:val=""/>
      <w:lvlJc w:val="left"/>
      <w:pPr>
        <w:tabs>
          <w:tab w:val="num" w:pos="320"/>
        </w:tabs>
        <w:ind w:left="320" w:hanging="200"/>
      </w:pPr>
      <w:rPr>
        <w:rFonts w:ascii="Symbol" w:hAnsi="Symbol"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2">
    <w:nsid w:val="6CE429FB"/>
    <w:multiLevelType w:val="hybridMultilevel"/>
    <w:tmpl w:val="7E62F0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3">
    <w:nsid w:val="6D02434B"/>
    <w:multiLevelType w:val="hybridMultilevel"/>
    <w:tmpl w:val="968627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4">
    <w:nsid w:val="6E520C23"/>
    <w:multiLevelType w:val="hybridMultilevel"/>
    <w:tmpl w:val="747896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5">
    <w:nsid w:val="6F3D5567"/>
    <w:multiLevelType w:val="hybridMultilevel"/>
    <w:tmpl w:val="56381D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6">
    <w:nsid w:val="71DE3044"/>
    <w:multiLevelType w:val="hybridMultilevel"/>
    <w:tmpl w:val="D16223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7">
    <w:nsid w:val="74220375"/>
    <w:multiLevelType w:val="hybridMultilevel"/>
    <w:tmpl w:val="9FBECE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8">
    <w:nsid w:val="744F47A6"/>
    <w:multiLevelType w:val="hybridMultilevel"/>
    <w:tmpl w:val="F24ABA7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9">
    <w:nsid w:val="7C617347"/>
    <w:multiLevelType w:val="hybridMultilevel"/>
    <w:tmpl w:val="97C030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0">
    <w:nsid w:val="7D0A4E35"/>
    <w:multiLevelType w:val="hybridMultilevel"/>
    <w:tmpl w:val="225EDD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1"/>
  </w:num>
  <w:num w:numId="2">
    <w:abstractNumId w:val="1"/>
  </w:num>
  <w:num w:numId="3">
    <w:abstractNumId w:val="7"/>
  </w:num>
  <w:num w:numId="4">
    <w:abstractNumId w:val="80"/>
  </w:num>
  <w:num w:numId="5">
    <w:abstractNumId w:val="83"/>
  </w:num>
  <w:num w:numId="6">
    <w:abstractNumId w:val="50"/>
  </w:num>
  <w:num w:numId="7">
    <w:abstractNumId w:val="30"/>
  </w:num>
  <w:num w:numId="8">
    <w:abstractNumId w:val="87"/>
  </w:num>
  <w:num w:numId="9">
    <w:abstractNumId w:val="61"/>
  </w:num>
  <w:num w:numId="10">
    <w:abstractNumId w:val="9"/>
  </w:num>
  <w:num w:numId="11">
    <w:abstractNumId w:val="74"/>
  </w:num>
  <w:num w:numId="12">
    <w:abstractNumId w:val="82"/>
  </w:num>
  <w:num w:numId="13">
    <w:abstractNumId w:val="34"/>
  </w:num>
  <w:num w:numId="14">
    <w:abstractNumId w:val="58"/>
  </w:num>
  <w:num w:numId="15">
    <w:abstractNumId w:val="29"/>
  </w:num>
  <w:num w:numId="16">
    <w:abstractNumId w:val="15"/>
  </w:num>
  <w:num w:numId="17">
    <w:abstractNumId w:val="24"/>
  </w:num>
  <w:num w:numId="18">
    <w:abstractNumId w:val="56"/>
  </w:num>
  <w:num w:numId="19">
    <w:abstractNumId w:val="8"/>
  </w:num>
  <w:num w:numId="20">
    <w:abstractNumId w:val="18"/>
  </w:num>
  <w:num w:numId="21">
    <w:abstractNumId w:val="23"/>
  </w:num>
  <w:num w:numId="22">
    <w:abstractNumId w:val="64"/>
  </w:num>
  <w:num w:numId="23">
    <w:abstractNumId w:val="25"/>
  </w:num>
  <w:num w:numId="24">
    <w:abstractNumId w:val="22"/>
  </w:num>
  <w:num w:numId="25">
    <w:abstractNumId w:val="42"/>
  </w:num>
  <w:num w:numId="26">
    <w:abstractNumId w:val="76"/>
  </w:num>
  <w:num w:numId="27">
    <w:abstractNumId w:val="10"/>
  </w:num>
  <w:num w:numId="28">
    <w:abstractNumId w:val="85"/>
  </w:num>
  <w:num w:numId="29">
    <w:abstractNumId w:val="70"/>
  </w:num>
  <w:num w:numId="30">
    <w:abstractNumId w:val="72"/>
  </w:num>
  <w:num w:numId="31">
    <w:abstractNumId w:val="38"/>
  </w:num>
  <w:num w:numId="32">
    <w:abstractNumId w:val="46"/>
  </w:num>
  <w:num w:numId="33">
    <w:abstractNumId w:val="32"/>
  </w:num>
  <w:num w:numId="34">
    <w:abstractNumId w:val="88"/>
  </w:num>
  <w:num w:numId="35">
    <w:abstractNumId w:val="40"/>
  </w:num>
  <w:num w:numId="36">
    <w:abstractNumId w:val="52"/>
  </w:num>
  <w:num w:numId="37">
    <w:abstractNumId w:val="75"/>
  </w:num>
  <w:num w:numId="38">
    <w:abstractNumId w:val="36"/>
  </w:num>
  <w:num w:numId="39">
    <w:abstractNumId w:val="41"/>
  </w:num>
  <w:num w:numId="40">
    <w:abstractNumId w:val="51"/>
  </w:num>
  <w:num w:numId="41">
    <w:abstractNumId w:val="6"/>
  </w:num>
  <w:num w:numId="42">
    <w:abstractNumId w:val="59"/>
  </w:num>
  <w:num w:numId="43">
    <w:abstractNumId w:val="17"/>
  </w:num>
  <w:num w:numId="44">
    <w:abstractNumId w:val="37"/>
  </w:num>
  <w:num w:numId="45">
    <w:abstractNumId w:val="66"/>
  </w:num>
  <w:num w:numId="46">
    <w:abstractNumId w:val="14"/>
  </w:num>
  <w:num w:numId="47">
    <w:abstractNumId w:val="19"/>
  </w:num>
  <w:num w:numId="48">
    <w:abstractNumId w:val="27"/>
  </w:num>
  <w:num w:numId="49">
    <w:abstractNumId w:val="54"/>
  </w:num>
  <w:num w:numId="50">
    <w:abstractNumId w:val="79"/>
  </w:num>
  <w:num w:numId="51">
    <w:abstractNumId w:val="73"/>
  </w:num>
  <w:num w:numId="52">
    <w:abstractNumId w:val="84"/>
  </w:num>
  <w:num w:numId="53">
    <w:abstractNumId w:val="86"/>
  </w:num>
  <w:num w:numId="54">
    <w:abstractNumId w:val="63"/>
  </w:num>
  <w:num w:numId="55">
    <w:abstractNumId w:val="43"/>
  </w:num>
  <w:num w:numId="56">
    <w:abstractNumId w:val="4"/>
  </w:num>
  <w:num w:numId="57">
    <w:abstractNumId w:val="57"/>
  </w:num>
  <w:num w:numId="58">
    <w:abstractNumId w:val="47"/>
  </w:num>
  <w:num w:numId="59">
    <w:abstractNumId w:val="5"/>
  </w:num>
  <w:num w:numId="60">
    <w:abstractNumId w:val="3"/>
  </w:num>
  <w:num w:numId="61">
    <w:abstractNumId w:val="16"/>
  </w:num>
  <w:num w:numId="62">
    <w:abstractNumId w:val="33"/>
  </w:num>
  <w:num w:numId="63">
    <w:abstractNumId w:val="65"/>
  </w:num>
  <w:num w:numId="64">
    <w:abstractNumId w:val="45"/>
  </w:num>
  <w:num w:numId="65">
    <w:abstractNumId w:val="90"/>
  </w:num>
  <w:num w:numId="66">
    <w:abstractNumId w:val="89"/>
  </w:num>
  <w:num w:numId="67">
    <w:abstractNumId w:val="68"/>
  </w:num>
  <w:num w:numId="68">
    <w:abstractNumId w:val="55"/>
  </w:num>
  <w:num w:numId="69">
    <w:abstractNumId w:val="35"/>
  </w:num>
  <w:num w:numId="70">
    <w:abstractNumId w:val="28"/>
  </w:num>
  <w:num w:numId="71">
    <w:abstractNumId w:val="77"/>
  </w:num>
  <w:num w:numId="72">
    <w:abstractNumId w:val="13"/>
  </w:num>
  <w:num w:numId="73">
    <w:abstractNumId w:val="53"/>
  </w:num>
  <w:num w:numId="74">
    <w:abstractNumId w:val="11"/>
  </w:num>
  <w:num w:numId="75">
    <w:abstractNumId w:val="48"/>
  </w:num>
  <w:num w:numId="76">
    <w:abstractNumId w:val="62"/>
  </w:num>
  <w:num w:numId="77">
    <w:abstractNumId w:val="44"/>
  </w:num>
  <w:num w:numId="78">
    <w:abstractNumId w:val="31"/>
  </w:num>
  <w:num w:numId="79">
    <w:abstractNumId w:val="0"/>
  </w:num>
  <w:num w:numId="80">
    <w:abstractNumId w:val="26"/>
  </w:num>
  <w:num w:numId="81">
    <w:abstractNumId w:val="60"/>
  </w:num>
  <w:num w:numId="82">
    <w:abstractNumId w:val="49"/>
  </w:num>
  <w:num w:numId="83">
    <w:abstractNumId w:val="20"/>
  </w:num>
  <w:num w:numId="84">
    <w:abstractNumId w:val="2"/>
  </w:num>
  <w:num w:numId="85">
    <w:abstractNumId w:val="39"/>
  </w:num>
  <w:num w:numId="86">
    <w:abstractNumId w:val="21"/>
  </w:num>
  <w:num w:numId="87">
    <w:abstractNumId w:val="71"/>
  </w:num>
  <w:num w:numId="88">
    <w:abstractNumId w:val="78"/>
  </w:num>
  <w:num w:numId="89">
    <w:abstractNumId w:val="69"/>
  </w:num>
  <w:num w:numId="90">
    <w:abstractNumId w:val="12"/>
  </w:num>
  <w:num w:numId="91">
    <w:abstractNumId w:val="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w:linkStyles/>
  <w:compat>
    <w:useFELayout/>
  </w:compat>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1D7A"/>
    <w:pPr>
      <w:spacing w:after="120"/>
    </w:pPr>
    <w:rPr>
      <w:rFonts w:ascii="Verdana" w:hAnsi="Verdana"/>
      <w:sz w:val="17"/>
      <w:lang w:eastAsia="zh-CN"/>
    </w:rPr>
  </w:style>
  <w:style w:type="paragraph" w:styleId="Heading1">
    <w:name w:val="heading 1"/>
    <w:basedOn w:val="Normal"/>
    <w:next w:val="Normal"/>
    <w:qFormat/>
    <w:rsid w:val="008D3189"/>
    <w:pPr>
      <w:keepNext/>
      <w:pageBreakBefore/>
      <w:pBdr>
        <w:top w:val="single" w:sz="24" w:space="1" w:color="auto"/>
      </w:pBdr>
      <w:spacing w:before="240"/>
      <w:ind w:left="-240"/>
      <w:outlineLvl w:val="0"/>
    </w:pPr>
    <w:rPr>
      <w:rFonts w:cs="Arial"/>
      <w:b/>
      <w:bCs/>
      <w:kern w:val="32"/>
      <w:sz w:val="36"/>
      <w:szCs w:val="32"/>
    </w:rPr>
  </w:style>
  <w:style w:type="paragraph" w:styleId="Heading2">
    <w:name w:val="heading 2"/>
    <w:basedOn w:val="Normal"/>
    <w:next w:val="Normal"/>
    <w:qFormat/>
    <w:rsid w:val="008D3189"/>
    <w:pPr>
      <w:keepNext/>
      <w:spacing w:before="240"/>
      <w:ind w:left="-240"/>
      <w:outlineLvl w:val="1"/>
    </w:pPr>
    <w:rPr>
      <w:rFonts w:cs="Arial"/>
      <w:b/>
      <w:bCs/>
      <w:iCs/>
      <w:sz w:val="28"/>
      <w:szCs w:val="28"/>
    </w:rPr>
  </w:style>
  <w:style w:type="paragraph" w:styleId="Heading3">
    <w:name w:val="heading 3"/>
    <w:basedOn w:val="Normal"/>
    <w:next w:val="Normal"/>
    <w:qFormat/>
    <w:rsid w:val="008D3189"/>
    <w:pPr>
      <w:keepNext/>
      <w:spacing w:before="240"/>
      <w:ind w:left="-240"/>
      <w:outlineLvl w:val="2"/>
    </w:pPr>
    <w:rPr>
      <w:rFonts w:cs="Arial"/>
      <w:b/>
      <w:bCs/>
      <w:sz w:val="24"/>
      <w:szCs w:val="26"/>
    </w:rPr>
  </w:style>
  <w:style w:type="paragraph" w:styleId="Heading4">
    <w:name w:val="heading 4"/>
    <w:basedOn w:val="Normal"/>
    <w:next w:val="Normal"/>
    <w:qFormat/>
    <w:rsid w:val="00D347EE"/>
    <w:pPr>
      <w:keepNext/>
      <w:spacing w:before="240"/>
      <w:ind w:left="-240"/>
      <w:outlineLvl w:val="3"/>
    </w:pPr>
    <w:rPr>
      <w:b/>
      <w:bCs/>
      <w:sz w:val="20"/>
      <w:szCs w:val="28"/>
    </w:rPr>
  </w:style>
  <w:style w:type="paragraph" w:styleId="Heading5">
    <w:name w:val="heading 5"/>
    <w:basedOn w:val="Normal"/>
    <w:next w:val="Normal"/>
    <w:link w:val="Heading5Char"/>
    <w:qFormat/>
    <w:rsid w:val="0048063F"/>
    <w:pPr>
      <w:keepNext/>
      <w:spacing w:before="240" w:after="60"/>
      <w:ind w:left="-240"/>
      <w:outlineLvl w:val="4"/>
    </w:pPr>
    <w:rPr>
      <w:b/>
      <w:bCs/>
      <w:iCs/>
      <w:szCs w:val="26"/>
    </w:rPr>
  </w:style>
  <w:style w:type="paragraph" w:styleId="Heading6">
    <w:name w:val="heading 6"/>
    <w:basedOn w:val="Normal"/>
    <w:next w:val="Normal"/>
    <w:qFormat/>
    <w:rsid w:val="00D3776B"/>
    <w:pPr>
      <w:spacing w:before="240" w:after="60"/>
      <w:outlineLvl w:val="5"/>
    </w:pPr>
    <w:rPr>
      <w:b/>
      <w:bCs/>
      <w:szCs w:val="22"/>
    </w:rPr>
  </w:style>
  <w:style w:type="paragraph" w:styleId="Heading7">
    <w:name w:val="heading 7"/>
    <w:basedOn w:val="Normal"/>
    <w:next w:val="Normal"/>
    <w:qFormat/>
    <w:rsid w:val="00D3776B"/>
    <w:pPr>
      <w:spacing w:before="240" w:after="60"/>
      <w:outlineLvl w:val="6"/>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074D"/>
    <w:pPr>
      <w:spacing w:before="60" w:after="60"/>
    </w:p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b w:val="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character" w:styleId="Hyperlink">
    <w:name w:val="Hyperlink"/>
    <w:basedOn w:val="DefaultParagraphFont"/>
    <w:uiPriority w:val="99"/>
    <w:rsid w:val="00B8074D"/>
    <w:rPr>
      <w:color w:val="0000FF"/>
      <w:u w:val="single"/>
    </w:rPr>
  </w:style>
  <w:style w:type="paragraph" w:styleId="Caption">
    <w:name w:val="caption"/>
    <w:basedOn w:val="Normal"/>
    <w:next w:val="Normal"/>
    <w:qFormat/>
    <w:rsid w:val="00391350"/>
    <w:pPr>
      <w:spacing w:after="240"/>
    </w:pPr>
    <w:rPr>
      <w:b/>
      <w:bCs/>
      <w:color w:val="4F81BD"/>
    </w:rPr>
  </w:style>
  <w:style w:type="paragraph" w:customStyle="1" w:styleId="TasksCaption">
    <w:name w:val="TasksCaption"/>
    <w:basedOn w:val="Normal"/>
    <w:rsid w:val="00B8074D"/>
    <w:pPr>
      <w:keepNext/>
    </w:pPr>
    <w:rPr>
      <w:b/>
      <w:color w:val="333399"/>
    </w:rPr>
  </w:style>
  <w:style w:type="paragraph" w:customStyle="1" w:styleId="DT">
    <w:name w:val="DT"/>
    <w:basedOn w:val="Normal"/>
    <w:next w:val="DD"/>
    <w:rsid w:val="00B8074D"/>
    <w:pPr>
      <w:spacing w:after="0"/>
    </w:pPr>
  </w:style>
  <w:style w:type="paragraph" w:customStyle="1" w:styleId="DD">
    <w:name w:val="DD"/>
    <w:basedOn w:val="Normal"/>
    <w:next w:val="DT"/>
    <w:rsid w:val="00B8074D"/>
    <w:pPr>
      <w:ind w:left="360"/>
    </w:pPr>
  </w:style>
  <w:style w:type="paragraph" w:customStyle="1" w:styleId="Note">
    <w:name w:val="Note"/>
    <w:basedOn w:val="Normal"/>
    <w:rsid w:val="004150FC"/>
    <w:pPr>
      <w:pBdr>
        <w:top w:val="single" w:sz="4" w:space="6" w:color="999999"/>
        <w:left w:val="single" w:sz="4" w:space="6" w:color="999999"/>
        <w:bottom w:val="single" w:sz="4" w:space="6" w:color="999999"/>
        <w:right w:val="single" w:sz="4" w:space="6" w:color="999999"/>
      </w:pBdr>
      <w:shd w:val="clear" w:color="auto" w:fill="E6E6E6"/>
      <w:ind w:left="360"/>
    </w:pPr>
  </w:style>
  <w:style w:type="paragraph" w:styleId="BalloonText">
    <w:name w:val="Balloon Text"/>
    <w:basedOn w:val="Normal"/>
    <w:semiHidden/>
    <w:rsid w:val="00B8074D"/>
    <w:rPr>
      <w:rFonts w:ascii="Tahoma" w:hAnsi="Tahoma" w:cs="Tahoma"/>
      <w:sz w:val="16"/>
      <w:szCs w:val="16"/>
    </w:rPr>
  </w:style>
  <w:style w:type="numbering" w:customStyle="1" w:styleId="Bullets">
    <w:name w:val="Bullets"/>
    <w:basedOn w:val="NoList"/>
    <w:rsid w:val="00B8074D"/>
    <w:pPr>
      <w:numPr>
        <w:numId w:val="1"/>
      </w:numPr>
    </w:pPr>
  </w:style>
  <w:style w:type="character" w:styleId="CommentReference">
    <w:name w:val="annotation reference"/>
    <w:basedOn w:val="DefaultParagraphFont"/>
    <w:semiHidden/>
    <w:rsid w:val="00B8074D"/>
    <w:rPr>
      <w:sz w:val="16"/>
      <w:szCs w:val="16"/>
    </w:rPr>
  </w:style>
  <w:style w:type="paragraph" w:customStyle="1" w:styleId="Code">
    <w:name w:val="Code"/>
    <w:basedOn w:val="Normal"/>
    <w:rsid w:val="00A96C53"/>
    <w:pPr>
      <w:shd w:val="clear" w:color="auto" w:fill="DDDDDD"/>
      <w:spacing w:after="0"/>
    </w:pPr>
    <w:rPr>
      <w:rFonts w:ascii="Courier New" w:hAnsi="Courier New"/>
      <w:noProof/>
      <w:sz w:val="16"/>
    </w:rPr>
  </w:style>
  <w:style w:type="paragraph" w:styleId="CommentText">
    <w:name w:val="annotation text"/>
    <w:basedOn w:val="Normal"/>
    <w:semiHidden/>
    <w:rsid w:val="00B8074D"/>
  </w:style>
  <w:style w:type="paragraph" w:styleId="CommentSubject">
    <w:name w:val="annotation subject"/>
    <w:basedOn w:val="CommentText"/>
    <w:next w:val="CommentText"/>
    <w:semiHidden/>
    <w:rsid w:val="00B8074D"/>
    <w:rPr>
      <w:b/>
      <w:bCs/>
    </w:rPr>
  </w:style>
  <w:style w:type="character" w:styleId="FollowedHyperlink">
    <w:name w:val="FollowedHyperlink"/>
    <w:basedOn w:val="DefaultParagraphFont"/>
    <w:rsid w:val="00B8074D"/>
    <w:rPr>
      <w:color w:val="800080"/>
      <w:u w:val="single"/>
    </w:rPr>
  </w:style>
  <w:style w:type="paragraph" w:customStyle="1" w:styleId="TH">
    <w:name w:val="TH"/>
    <w:basedOn w:val="Normal"/>
    <w:rsid w:val="00281D7A"/>
    <w:pPr>
      <w:keepNext/>
      <w:spacing w:before="80" w:after="80"/>
    </w:pPr>
    <w:rPr>
      <w:b/>
    </w:rPr>
  </w:style>
  <w:style w:type="paragraph" w:customStyle="1" w:styleId="TR">
    <w:name w:val="TR"/>
    <w:basedOn w:val="Normal"/>
    <w:rsid w:val="00281D7A"/>
    <w:pPr>
      <w:spacing w:before="80" w:after="80"/>
    </w:pPr>
  </w:style>
  <w:style w:type="paragraph" w:styleId="DocumentMap">
    <w:name w:val="Document Map"/>
    <w:basedOn w:val="Normal"/>
    <w:semiHidden/>
    <w:rsid w:val="00F215AE"/>
    <w:pPr>
      <w:shd w:val="clear" w:color="auto" w:fill="000080"/>
    </w:pPr>
    <w:rPr>
      <w:rFonts w:ascii="Tahoma" w:hAnsi="Tahoma" w:cs="Tahoma"/>
      <w:sz w:val="20"/>
    </w:rPr>
  </w:style>
  <w:style w:type="paragraph" w:styleId="NormalWeb">
    <w:name w:val="Normal (Web)"/>
    <w:basedOn w:val="Normal"/>
    <w:uiPriority w:val="99"/>
    <w:rsid w:val="0083509B"/>
    <w:pPr>
      <w:spacing w:before="100" w:beforeAutospacing="1" w:after="100" w:afterAutospacing="1" w:line="324" w:lineRule="atLeast"/>
    </w:pPr>
    <w:rPr>
      <w:rFonts w:ascii="Arial" w:hAnsi="Arial" w:cs="Arial"/>
      <w:sz w:val="18"/>
      <w:szCs w:val="18"/>
    </w:rPr>
  </w:style>
  <w:style w:type="character" w:styleId="Strong">
    <w:name w:val="Strong"/>
    <w:basedOn w:val="DefaultParagraphFont"/>
    <w:qFormat/>
    <w:rsid w:val="0083509B"/>
    <w:rPr>
      <w:b/>
      <w:bCs/>
    </w:rPr>
  </w:style>
  <w:style w:type="character" w:styleId="Emphasis">
    <w:name w:val="Emphasis"/>
    <w:basedOn w:val="DefaultParagraphFont"/>
    <w:qFormat/>
    <w:rsid w:val="00D0298C"/>
    <w:rPr>
      <w:i/>
      <w:iCs/>
    </w:rPr>
  </w:style>
  <w:style w:type="character" w:customStyle="1" w:styleId="propertyvalue1">
    <w:name w:val="propertyvalue1"/>
    <w:basedOn w:val="DefaultParagraphFont"/>
    <w:rsid w:val="00BB0C24"/>
    <w:rPr>
      <w:color w:val="CC6600"/>
      <w:sz w:val="20"/>
      <w:szCs w:val="20"/>
      <w:shd w:val="clear" w:color="auto" w:fill="FFFFFF"/>
    </w:rPr>
  </w:style>
  <w:style w:type="character" w:customStyle="1" w:styleId="propertyvalue">
    <w:name w:val="propertyvalue"/>
    <w:basedOn w:val="DefaultParagraphFont"/>
    <w:rsid w:val="00A71F96"/>
  </w:style>
  <w:style w:type="paragraph" w:styleId="HTMLPreformatted">
    <w:name w:val="HTML Preformatted"/>
    <w:basedOn w:val="Normal"/>
    <w:rsid w:val="006B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lang w:val="ru-RU" w:eastAsia="ru-RU"/>
    </w:rPr>
  </w:style>
  <w:style w:type="paragraph" w:styleId="ListParagraph">
    <w:name w:val="List Paragraph"/>
    <w:basedOn w:val="Normal"/>
    <w:uiPriority w:val="34"/>
    <w:qFormat/>
    <w:rsid w:val="00237C68"/>
    <w:pPr>
      <w:spacing w:after="0"/>
      <w:ind w:left="720"/>
    </w:pPr>
    <w:rPr>
      <w:rFonts w:ascii="Calibri" w:hAnsi="Calibri" w:cs="Arial"/>
      <w:sz w:val="22"/>
      <w:szCs w:val="22"/>
    </w:rPr>
  </w:style>
  <w:style w:type="paragraph" w:styleId="Header">
    <w:name w:val="header"/>
    <w:basedOn w:val="Normal"/>
    <w:rsid w:val="00436615"/>
    <w:pPr>
      <w:tabs>
        <w:tab w:val="center" w:pos="4677"/>
        <w:tab w:val="right" w:pos="9355"/>
      </w:tabs>
    </w:pPr>
    <w:rPr>
      <w:i/>
    </w:rPr>
  </w:style>
  <w:style w:type="paragraph" w:styleId="Footer">
    <w:name w:val="footer"/>
    <w:basedOn w:val="Normal"/>
    <w:rsid w:val="00A95A4B"/>
    <w:pPr>
      <w:tabs>
        <w:tab w:val="center" w:pos="4677"/>
        <w:tab w:val="right" w:pos="9355"/>
      </w:tabs>
    </w:pPr>
  </w:style>
  <w:style w:type="character" w:styleId="PageNumber">
    <w:name w:val="page number"/>
    <w:basedOn w:val="DefaultParagraphFont"/>
    <w:rsid w:val="00851B88"/>
  </w:style>
  <w:style w:type="paragraph" w:customStyle="1" w:styleId="NewCaption">
    <w:name w:val="New Caption"/>
    <w:basedOn w:val="Normal"/>
    <w:next w:val="Normal"/>
    <w:qFormat/>
    <w:rsid w:val="00CC64DD"/>
    <w:pPr>
      <w:keepNext/>
      <w:spacing w:before="240"/>
    </w:pPr>
    <w:rPr>
      <w:b/>
      <w:bCs/>
      <w:color w:val="365F91"/>
    </w:rPr>
  </w:style>
  <w:style w:type="paragraph" w:styleId="Quote">
    <w:name w:val="Quote"/>
    <w:basedOn w:val="Normal"/>
    <w:next w:val="Normal"/>
    <w:link w:val="QuoteChar"/>
    <w:uiPriority w:val="29"/>
    <w:qFormat/>
    <w:rsid w:val="00BF27E8"/>
    <w:rPr>
      <w:i/>
      <w:iCs/>
      <w:color w:val="000000"/>
    </w:rPr>
  </w:style>
  <w:style w:type="character" w:customStyle="1" w:styleId="QuoteChar">
    <w:name w:val="Quote Char"/>
    <w:basedOn w:val="DefaultParagraphFont"/>
    <w:link w:val="Quote"/>
    <w:uiPriority w:val="29"/>
    <w:rsid w:val="00BF27E8"/>
    <w:rPr>
      <w:rFonts w:ascii="Verdana" w:hAnsi="Verdana"/>
      <w:i/>
      <w:iCs/>
      <w:color w:val="000000"/>
      <w:sz w:val="17"/>
    </w:rPr>
  </w:style>
  <w:style w:type="paragraph" w:customStyle="1" w:styleId="a">
    <w:name w:val="Код"/>
    <w:basedOn w:val="Normal"/>
    <w:rsid w:val="00B34DEB"/>
    <w:pPr>
      <w:spacing w:after="0"/>
    </w:pPr>
    <w:rPr>
      <w:rFonts w:ascii="Courier New" w:eastAsia="Times New Roman" w:hAnsi="Courier New"/>
      <w:sz w:val="24"/>
      <w:szCs w:val="24"/>
      <w:lang w:eastAsia="ru-RU"/>
    </w:rPr>
  </w:style>
  <w:style w:type="character" w:customStyle="1" w:styleId="sample">
    <w:name w:val="sample"/>
    <w:basedOn w:val="DefaultParagraphFont"/>
    <w:uiPriority w:val="1"/>
    <w:qFormat/>
    <w:rsid w:val="00B67A20"/>
    <w:rPr>
      <w:rFonts w:ascii="Courier New" w:hAnsi="Courier New" w:cs="Courier New"/>
      <w:b/>
      <w:bCs/>
      <w:sz w:val="21"/>
      <w:szCs w:val="21"/>
    </w:rPr>
  </w:style>
  <w:style w:type="character" w:customStyle="1" w:styleId="ExampleChar">
    <w:name w:val="Example Char"/>
    <w:basedOn w:val="DefaultParagraphFont"/>
    <w:link w:val="Example"/>
    <w:rsid w:val="00DC1AA9"/>
    <w:rPr>
      <w:rFonts w:ascii="Verdana" w:hAnsi="Verdana"/>
      <w:b/>
      <w:bCs/>
      <w:noProof/>
      <w:sz w:val="17"/>
      <w:shd w:val="clear" w:color="auto" w:fill="FABF8F"/>
      <w:lang w:eastAsia="zh-CN"/>
    </w:rPr>
  </w:style>
  <w:style w:type="table" w:styleId="Table3Deffects1">
    <w:name w:val="Table 3D effects 1"/>
    <w:basedOn w:val="TableNormal"/>
    <w:rsid w:val="000828D5"/>
    <w:pPr>
      <w:spacing w:after="8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paragraph" w:styleId="Revision">
    <w:name w:val="Revision"/>
    <w:uiPriority w:val="99"/>
    <w:hidden/>
    <w:semiHidden/>
    <w:rsid w:val="00042C2C"/>
    <w:rPr>
      <w:rFonts w:ascii="Verdana" w:hAnsi="Verdana"/>
      <w:sz w:val="17"/>
      <w:lang w:eastAsia="zh-CN"/>
    </w:rPr>
  </w:style>
  <w:style w:type="paragraph" w:customStyle="1" w:styleId="Chapter">
    <w:name w:val="Chapter"/>
    <w:basedOn w:val="Heading1"/>
    <w:rsid w:val="004F28FD"/>
  </w:style>
  <w:style w:type="paragraph" w:customStyle="1" w:styleId="FeatureOnly">
    <w:name w:val="FeatureOnly"/>
    <w:basedOn w:val="Normal"/>
    <w:rsid w:val="00B7748D"/>
    <w:rPr>
      <w:iCs/>
      <w:color w:val="FF0000"/>
    </w:rPr>
  </w:style>
  <w:style w:type="paragraph" w:customStyle="1" w:styleId="ppp">
    <w:name w:val="ppp"/>
    <w:basedOn w:val="Normal"/>
    <w:rsid w:val="00F40E74"/>
    <w:pPr>
      <w:numPr>
        <w:numId w:val="4"/>
      </w:numPr>
    </w:pPr>
  </w:style>
  <w:style w:type="character" w:customStyle="1" w:styleId="m1">
    <w:name w:val="m1"/>
    <w:basedOn w:val="DefaultParagraphFont"/>
    <w:rsid w:val="00572D2B"/>
    <w:rPr>
      <w:color w:val="0000FF"/>
    </w:rPr>
  </w:style>
  <w:style w:type="character" w:customStyle="1" w:styleId="t1">
    <w:name w:val="t1"/>
    <w:basedOn w:val="DefaultParagraphFont"/>
    <w:rsid w:val="00572D2B"/>
    <w:rPr>
      <w:color w:val="990000"/>
    </w:rPr>
  </w:style>
  <w:style w:type="character" w:customStyle="1" w:styleId="b1">
    <w:name w:val="b1"/>
    <w:basedOn w:val="DefaultParagraphFont"/>
    <w:rsid w:val="00572D2B"/>
    <w:rPr>
      <w:rFonts w:ascii="Courier New" w:hAnsi="Courier New" w:cs="Courier New" w:hint="default"/>
      <w:b/>
      <w:bCs/>
      <w:strike w:val="0"/>
      <w:dstrike w:val="0"/>
      <w:color w:val="FF0000"/>
      <w:u w:val="none"/>
      <w:effect w:val="none"/>
    </w:rPr>
  </w:style>
  <w:style w:type="character" w:customStyle="1" w:styleId="ns1">
    <w:name w:val="ns1"/>
    <w:basedOn w:val="DefaultParagraphFont"/>
    <w:rsid w:val="00572D2B"/>
    <w:rPr>
      <w:color w:val="FF0000"/>
    </w:rPr>
  </w:style>
  <w:style w:type="character" w:customStyle="1" w:styleId="Heading5Char">
    <w:name w:val="Heading 5 Char"/>
    <w:basedOn w:val="DefaultParagraphFont"/>
    <w:link w:val="Heading5"/>
    <w:rsid w:val="00532A1A"/>
    <w:rPr>
      <w:rFonts w:ascii="Verdana" w:hAnsi="Verdana"/>
      <w:b/>
      <w:bCs/>
      <w:iCs/>
      <w:sz w:val="17"/>
      <w:szCs w:val="26"/>
      <w:lang w:eastAsia="zh-CN"/>
    </w:rPr>
  </w:style>
  <w:style w:type="paragraph" w:customStyle="1" w:styleId="Example">
    <w:name w:val="Example"/>
    <w:basedOn w:val="Normal"/>
    <w:next w:val="Normal"/>
    <w:link w:val="ExampleChar"/>
    <w:qFormat/>
    <w:rsid w:val="00440D6C"/>
    <w:pPr>
      <w:shd w:val="clear" w:color="auto" w:fill="FABF8F"/>
      <w:spacing w:before="240"/>
    </w:pPr>
    <w:rPr>
      <w:b/>
      <w:bCs/>
      <w:noProof/>
    </w:rPr>
  </w:style>
  <w:style w:type="character" w:customStyle="1" w:styleId="ApiLink">
    <w:name w:val="ApiLink"/>
    <w:basedOn w:val="DefaultParagraphFont"/>
    <w:uiPriority w:val="1"/>
    <w:qFormat/>
    <w:rsid w:val="00536651"/>
    <w:rPr>
      <w:b/>
      <w:color w:val="auto"/>
      <w:bdr w:val="nil"/>
      <w:shd w:val="clear"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customXml" Target="../customXml/item8.xml" /><Relationship Id="rId12" Type="http://schemas.openxmlformats.org/officeDocument/2006/relationships/image" Target="media/image1.png" /><Relationship Id="rId13" Type="http://schemas.openxmlformats.org/officeDocument/2006/relationships/image" Target="media/image2.png" /><Relationship Id="rId14" Type="http://schemas.openxmlformats.org/officeDocument/2006/relationships/image" Target="media/image3.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X:\Aspose\Aspose.Words\UserDocs\Aspose.Documentation.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F850E-FBF4-4EE8-AF73-56C098F79228}">
  <ds:schemaRefs>
    <ds:schemaRef ds:uri="http://schemas.openxmlformats.org/officeDocument/2006/bibliography"/>
  </ds:schemaRefs>
</ds:datastoreItem>
</file>

<file path=customXml/itemProps2.xml><?xml version="1.0" encoding="utf-8"?>
<ds:datastoreItem xmlns:ds="http://schemas.openxmlformats.org/officeDocument/2006/customXml" ds:itemID="{FD947D22-5D09-4F20-9738-D44144E55380}">
  <ds:schemaRefs>
    <ds:schemaRef ds:uri="http://schemas.openxmlformats.org/officeDocument/2006/bibliography"/>
  </ds:schemaRefs>
</ds:datastoreItem>
</file>

<file path=customXml/itemProps3.xml><?xml version="1.0" encoding="utf-8"?>
<ds:datastoreItem xmlns:ds="http://schemas.openxmlformats.org/officeDocument/2006/customXml" ds:itemID="{0C34DA5F-8C32-4EFD-9AAD-DD23C510E152}">
  <ds:schemaRefs>
    <ds:schemaRef ds:uri="http://schemas.openxmlformats.org/officeDocument/2006/bibliography"/>
  </ds:schemaRefs>
</ds:datastoreItem>
</file>

<file path=customXml/itemProps4.xml><?xml version="1.0" encoding="utf-8"?>
<ds:datastoreItem xmlns:ds="http://schemas.openxmlformats.org/officeDocument/2006/customXml" ds:itemID="{20259FFE-92D2-427E-9842-EB9FF32671A1}">
  <ds:schemaRefs>
    <ds:schemaRef ds:uri="http://schemas.openxmlformats.org/officeDocument/2006/bibliography"/>
  </ds:schemaRefs>
</ds:datastoreItem>
</file>

<file path=customXml/itemProps5.xml><?xml version="1.0" encoding="utf-8"?>
<ds:datastoreItem xmlns:ds="http://schemas.openxmlformats.org/officeDocument/2006/customXml" ds:itemID="{7D122985-81A6-4C4B-B2B5-4541AC463920}">
  <ds:schemaRefs>
    <ds:schemaRef ds:uri="http://schemas.openxmlformats.org/officeDocument/2006/bibliography"/>
  </ds:schemaRefs>
</ds:datastoreItem>
</file>

<file path=customXml/itemProps6.xml><?xml version="1.0" encoding="utf-8"?>
<ds:datastoreItem xmlns:ds="http://schemas.openxmlformats.org/officeDocument/2006/customXml" ds:itemID="{138C9E3D-5C9C-4EC4-B77A-02DEBB03B148}">
  <ds:schemaRefs>
    <ds:schemaRef ds:uri="http://schemas.openxmlformats.org/officeDocument/2006/bibliography"/>
  </ds:schemaRefs>
</ds:datastoreItem>
</file>

<file path=customXml/itemProps7.xml><?xml version="1.0" encoding="utf-8"?>
<ds:datastoreItem xmlns:ds="http://schemas.openxmlformats.org/officeDocument/2006/customXml" ds:itemID="{74FBD19A-2461-43CC-A92E-9E9B1D71E115}">
  <ds:schemaRefs>
    <ds:schemaRef ds:uri="http://schemas.openxmlformats.org/officeDocument/2006/bibliography"/>
  </ds:schemaRefs>
</ds:datastoreItem>
</file>

<file path=customXml/itemProps8.xml><?xml version="1.0" encoding="utf-8"?>
<ds:datastoreItem xmlns:ds="http://schemas.openxmlformats.org/officeDocument/2006/customXml" ds:itemID="{1F959294-09D7-48DE-8038-C2AB2CF3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Aspose.Documentation</Template>
  <TotalTime>2</TotalTime>
  <Pages>8</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Aspose.Words Product Documentation</vt:lpstr>
    </vt:vector>
  </TitlesOfParts>
  <Company>q</Company>
  <LinksUpToDate>false</LinksUpToDate>
  <CharactersWithSpaces>14616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Aspose.Words Product Documentation</dc:title>
  <dc:creator>Aspose</dc:creator>
  <cp:lastModifiedBy>Viktor Kazmiruk</cp:lastModifiedBy>
  <cp:revision>5</cp:revision>
  <cp:lastPrinted>2009-05-20T03:37:00Z</cp:lastPrinted>
  <dcterms:created xsi:type="dcterms:W3CDTF">2010-07-01T15:20:00Z</dcterms:created>
  <dcterms:modified xsi:type="dcterms:W3CDTF">2010-07-15T14:17:00Z</dcterms:modified>
</cp:coreProperties>
</file>